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6C73EF">
        <w:rPr>
          <w:rFonts w:ascii="Arial" w:hAnsi="Arial"/>
        </w:rPr>
        <w:t>Liwung</w:t>
      </w:r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6C73EF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</w:p>
    <w:p w:rsidR="006C73EF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>y e y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</w:p>
    <w:p w:rsidR="006C73EF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6C73EF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  <w:r>
        <w:rPr>
          <w:rFonts w:ascii="KepatihanPro" w:hAnsi="KepatihanPro"/>
        </w:rPr>
        <w:tab/>
        <w:t xml:space="preserve">w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</w:p>
    <w:p w:rsidR="006C73EF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p1</w:t>
      </w:r>
      <w:r>
        <w:rPr>
          <w:rFonts w:ascii="KepatihanPro" w:hAnsi="KepatihanPro"/>
        </w:rPr>
        <w:tab/>
        <w:t xml:space="preserve">1 2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6C73EF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6 5 3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>y 6 5 p3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ny</w:t>
      </w:r>
      <w:proofErr w:type="spellEnd"/>
    </w:p>
    <w:p w:rsidR="006C73EF" w:rsidRPr="001B1B20" w:rsidRDefault="006C73E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  <w:r>
        <w:rPr>
          <w:rFonts w:ascii="KepatihanPro" w:hAnsi="KepatihanPro"/>
        </w:rPr>
        <w:t xml:space="preserve"> ]</w:t>
      </w:r>
    </w:p>
    <w:sectPr w:rsidR="006C73EF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EF"/>
    <w:rsid w:val="001B1B20"/>
    <w:rsid w:val="004840DB"/>
    <w:rsid w:val="005F42D2"/>
    <w:rsid w:val="006C73EF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34</Words>
  <Characters>199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2014-12-20T15:19:00Z</dcterms:created>
  <dcterms:modified xsi:type="dcterms:W3CDTF">2014-12-20T15:21:00Z</dcterms:modified>
</cp:coreProperties>
</file>