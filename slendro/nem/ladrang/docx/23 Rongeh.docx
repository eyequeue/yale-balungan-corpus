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54757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&lt;F Ladrang&gt;</w:t>
      </w:r>
    </w:p>
    <w:p w14:paraId="138E7D25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r w:rsidR="00A54AAB">
        <w:rPr>
          <w:rFonts w:ascii="Arial" w:hAnsi="Arial"/>
        </w:rPr>
        <w:t>Rongèh</w:t>
      </w:r>
      <w:r>
        <w:rPr>
          <w:rFonts w:ascii="Arial" w:hAnsi="Arial"/>
        </w:rPr>
        <w:t>&gt;</w:t>
      </w:r>
    </w:p>
    <w:p w14:paraId="5C63B22E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&lt;L slendro&gt;</w:t>
      </w:r>
    </w:p>
    <w:p w14:paraId="77B78252" w14:textId="77777777"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14:paraId="560F8E68" w14:textId="77777777" w:rsidR="00A54AAB" w:rsidRDefault="00A54AAB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&lt;C Harjito&gt;</w:t>
      </w:r>
    </w:p>
    <w:p w14:paraId="2DD7071F" w14:textId="77777777"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A54AAB">
        <w:rPr>
          <w:rFonts w:ascii="Arial" w:hAnsi="Arial"/>
        </w:rPr>
        <w:t xml:space="preserve"> Buka&gt;</w:t>
      </w:r>
    </w:p>
    <w:p w14:paraId="2D38F3D9" w14:textId="77777777" w:rsidR="00E95FAD" w:rsidRDefault="00A54AA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2 3 5 6</w:t>
      </w:r>
      <w:r>
        <w:rPr>
          <w:rFonts w:ascii="KepatihanPro" w:hAnsi="KepatihanPro"/>
        </w:rPr>
        <w:tab/>
        <w:t>3 3 5 6</w:t>
      </w:r>
      <w:r>
        <w:rPr>
          <w:rFonts w:ascii="KepatihanPro" w:hAnsi="KepatihanPro"/>
        </w:rPr>
        <w:tab/>
        <w:t>! 6 5 3</w:t>
      </w:r>
      <w:r>
        <w:rPr>
          <w:rFonts w:ascii="KepatihanPro" w:hAnsi="KepatihanPro"/>
        </w:rPr>
        <w:tab/>
        <w:t>2 1 y gt</w:t>
      </w:r>
    </w:p>
    <w:p w14:paraId="7CEF9F86" w14:textId="77777777" w:rsidR="00A54AAB" w:rsidRDefault="00A54AA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14:paraId="0FC7D3C4" w14:textId="77777777" w:rsidR="00A54AAB" w:rsidRDefault="00A54AA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t e t t</w:t>
      </w:r>
      <w:r>
        <w:rPr>
          <w:rFonts w:ascii="KepatihanPro" w:hAnsi="KepatihanPro"/>
        </w:rPr>
        <w:tab/>
        <w:t>w w e nt</w:t>
      </w:r>
      <w:r>
        <w:rPr>
          <w:rFonts w:ascii="KepatihanPro" w:hAnsi="KepatihanPro"/>
        </w:rPr>
        <w:tab/>
        <w:t>t e t py</w:t>
      </w:r>
      <w:r>
        <w:rPr>
          <w:rFonts w:ascii="KepatihanPro" w:hAnsi="KepatihanPro"/>
        </w:rPr>
        <w:tab/>
        <w:t>3 5 3</w:t>
      </w:r>
      <w:r w:rsidR="00076CC9">
        <w:rPr>
          <w:rFonts w:ascii="KepatihanPro" w:hAnsi="KepatihanPro"/>
        </w:rPr>
        <w:t xml:space="preserve"> </w:t>
      </w:r>
      <w:bookmarkStart w:id="0" w:name="_GoBack"/>
      <w:bookmarkEnd w:id="0"/>
      <w:r>
        <w:rPr>
          <w:rFonts w:ascii="KepatihanPro" w:hAnsi="KepatihanPro"/>
        </w:rPr>
        <w:t>n2</w:t>
      </w:r>
    </w:p>
    <w:p w14:paraId="0013B1E4" w14:textId="77777777" w:rsidR="00A54AAB" w:rsidRDefault="00A54AA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j32 1 1 p1</w:t>
      </w:r>
      <w:r>
        <w:rPr>
          <w:rFonts w:ascii="KepatihanPro" w:hAnsi="KepatihanPro"/>
        </w:rPr>
        <w:tab/>
        <w:t>! ! @ n!</w:t>
      </w:r>
      <w:r>
        <w:rPr>
          <w:rFonts w:ascii="KepatihanPro" w:hAnsi="KepatihanPro"/>
        </w:rPr>
        <w:tab/>
        <w:t>j#! @ 6 p3</w:t>
      </w:r>
      <w:r>
        <w:rPr>
          <w:rFonts w:ascii="KepatihanPro" w:hAnsi="KepatihanPro"/>
        </w:rPr>
        <w:tab/>
        <w:t>2 2 3 g2</w:t>
      </w:r>
    </w:p>
    <w:p w14:paraId="0E9C2756" w14:textId="77777777" w:rsidR="00A54AAB" w:rsidRDefault="00A54AA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14:paraId="179DC7DE" w14:textId="77777777" w:rsidR="00A54AAB" w:rsidRDefault="00A54AA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[j32 1 1 1</w:t>
      </w:r>
      <w:r>
        <w:rPr>
          <w:rFonts w:ascii="KepatihanPro" w:hAnsi="KepatihanPro"/>
        </w:rPr>
        <w:tab/>
        <w:t>! ! @ n!</w:t>
      </w:r>
      <w:r>
        <w:rPr>
          <w:rFonts w:ascii="KepatihanPro" w:hAnsi="KepatihanPro"/>
        </w:rPr>
        <w:tab/>
        <w:t>j#1 @ 6 p3</w:t>
      </w:r>
      <w:r>
        <w:rPr>
          <w:rFonts w:ascii="KepatihanPro" w:hAnsi="KepatihanPro"/>
        </w:rPr>
        <w:tab/>
        <w:t>2 2 3 n2</w:t>
      </w:r>
    </w:p>
    <w:p w14:paraId="1B094492" w14:textId="77777777" w:rsidR="00A54AAB" w:rsidRDefault="00A54AA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1 y y py</w:t>
      </w:r>
      <w:r>
        <w:rPr>
          <w:rFonts w:ascii="KepatihanPro" w:hAnsi="KepatihanPro"/>
        </w:rPr>
        <w:tab/>
        <w:t>3 3 5 n6</w:t>
      </w:r>
      <w:r>
        <w:rPr>
          <w:rFonts w:ascii="KepatihanPro" w:hAnsi="KepatihanPro"/>
        </w:rPr>
        <w:tab/>
        <w:t>j65 3 2 p3</w:t>
      </w:r>
      <w:r>
        <w:rPr>
          <w:rFonts w:ascii="KepatihanPro" w:hAnsi="KepatihanPro"/>
        </w:rPr>
        <w:tab/>
        <w:t>2 1 y gt</w:t>
      </w:r>
    </w:p>
    <w:p w14:paraId="4D9849CF" w14:textId="77777777" w:rsidR="00A54AAB" w:rsidRDefault="00A54AA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jet jtw jwe t</w:t>
      </w:r>
      <w:r>
        <w:rPr>
          <w:rFonts w:ascii="KepatihanPro" w:hAnsi="KepatihanPro"/>
        </w:rPr>
        <w:tab/>
        <w:t>w w e nt</w:t>
      </w:r>
      <w:r>
        <w:rPr>
          <w:rFonts w:ascii="KepatihanPro" w:hAnsi="KepatihanPro"/>
        </w:rPr>
        <w:tab/>
        <w:t>jet jt2 j21 py</w:t>
      </w:r>
      <w:r>
        <w:rPr>
          <w:rFonts w:ascii="KepatihanPro" w:hAnsi="KepatihanPro"/>
        </w:rPr>
        <w:tab/>
        <w:t>3 5 3 n2</w:t>
      </w:r>
    </w:p>
    <w:p w14:paraId="66545760" w14:textId="77777777" w:rsidR="00A54AAB" w:rsidRPr="00A54AAB" w:rsidRDefault="00A54AA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Times New Roman" w:hAnsi="Times New Roman" w:cs="Times New Roman"/>
        </w:rPr>
      </w:pPr>
      <w:r>
        <w:rPr>
          <w:rFonts w:ascii="KepatihanPro" w:hAnsi="KepatihanPro"/>
        </w:rPr>
        <w:t>j32 1 1 p1</w:t>
      </w:r>
      <w:r>
        <w:rPr>
          <w:rFonts w:ascii="KepatihanPro" w:hAnsi="KepatihanPro"/>
        </w:rPr>
        <w:tab/>
        <w:t>! ! @ n!</w:t>
      </w:r>
      <w:r>
        <w:rPr>
          <w:rFonts w:ascii="KepatihanPro" w:hAnsi="KepatihanPro"/>
        </w:rPr>
        <w:tab/>
        <w:t>j#! @ 6 p3</w:t>
      </w:r>
      <w:r>
        <w:rPr>
          <w:rFonts w:ascii="KepatihanPro" w:hAnsi="KepatihanPro"/>
        </w:rPr>
        <w:tab/>
        <w:t>2 2 3 g2 ]</w:t>
      </w:r>
    </w:p>
    <w:sectPr w:rsidR="00A54AAB" w:rsidRPr="00A54AAB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AB"/>
    <w:rsid w:val="00076CC9"/>
    <w:rsid w:val="001B1B20"/>
    <w:rsid w:val="004840DB"/>
    <w:rsid w:val="005F42D2"/>
    <w:rsid w:val="00A54AAB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C93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50</Words>
  <Characters>291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2</cp:revision>
  <dcterms:created xsi:type="dcterms:W3CDTF">2014-12-21T02:00:00Z</dcterms:created>
  <dcterms:modified xsi:type="dcterms:W3CDTF">2014-12-22T03:08:00Z</dcterms:modified>
</cp:coreProperties>
</file>