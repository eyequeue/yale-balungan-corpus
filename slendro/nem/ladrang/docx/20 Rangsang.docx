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0453B1">
        <w:rPr>
          <w:rFonts w:ascii="Arial" w:hAnsi="Arial"/>
        </w:rPr>
        <w:t>Rangsang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0453B1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0453B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3</w:t>
      </w:r>
      <w:r>
        <w:rPr>
          <w:rFonts w:ascii="KepatihanPro" w:hAnsi="KepatihanPro"/>
        </w:rPr>
        <w:tab/>
        <w:t xml:space="preserve">3 5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gy</w:t>
      </w:r>
      <w:proofErr w:type="spellEnd"/>
    </w:p>
    <w:p w:rsidR="000453B1" w:rsidRPr="00E95FAD" w:rsidRDefault="000453B1" w:rsidP="000453B1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Ompak</w:t>
      </w:r>
      <w:proofErr w:type="spellEnd"/>
      <w:r>
        <w:rPr>
          <w:rFonts w:ascii="Arial" w:hAnsi="Arial"/>
        </w:rPr>
        <w:t>&gt;</w:t>
      </w:r>
    </w:p>
    <w:p w:rsidR="000453B1" w:rsidRDefault="000453B1" w:rsidP="000453B1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</w:t>
      </w: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y</w:t>
      </w:r>
      <w:r>
        <w:rPr>
          <w:rFonts w:ascii="KepatihanPro" w:hAnsi="KepatihanPro"/>
        </w:rPr>
        <w:tab/>
        <w:t xml:space="preserve">y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 xml:space="preserve">y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</w:p>
    <w:p w:rsidR="000453B1" w:rsidRDefault="000453B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gy</w:t>
      </w:r>
      <w:proofErr w:type="spellEnd"/>
    </w:p>
    <w:p w:rsidR="000453B1" w:rsidRPr="00E95FAD" w:rsidRDefault="000453B1" w:rsidP="000453B1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Ngelik</w:t>
      </w:r>
      <w:proofErr w:type="spellEnd"/>
      <w:r>
        <w:rPr>
          <w:rFonts w:ascii="Arial" w:hAnsi="Arial"/>
        </w:rPr>
        <w:t>&gt;</w:t>
      </w:r>
    </w:p>
    <w:p w:rsidR="000453B1" w:rsidRDefault="000453B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6</w:t>
      </w:r>
      <w:r>
        <w:rPr>
          <w:rFonts w:ascii="KepatihanPro" w:hAnsi="KepatihanPro"/>
        </w:rPr>
        <w:tab/>
        <w:t xml:space="preserve">6 5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n6</w:t>
      </w:r>
      <w:r>
        <w:rPr>
          <w:rFonts w:ascii="KepatihanPro" w:hAnsi="KepatihanPro"/>
        </w:rPr>
        <w:tab/>
        <w:t>6 @ @ p!</w:t>
      </w:r>
      <w:r>
        <w:rPr>
          <w:rFonts w:ascii="KepatihanPro" w:hAnsi="KepatihanPro"/>
        </w:rPr>
        <w:tab/>
        <w:t xml:space="preserve">!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n3</w:t>
      </w:r>
    </w:p>
    <w:p w:rsidR="000453B1" w:rsidRPr="001B1B20" w:rsidRDefault="000453B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3 5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n3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proofErr w:type="gramStart"/>
      <w:r>
        <w:rPr>
          <w:rFonts w:ascii="KepatihanPro" w:hAnsi="KepatihanPro"/>
        </w:rPr>
        <w:t>gy</w:t>
      </w:r>
      <w:proofErr w:type="spellEnd"/>
      <w:r>
        <w:rPr>
          <w:rFonts w:ascii="KepatihanPro" w:hAnsi="KepatihanPro"/>
        </w:rPr>
        <w:t xml:space="preserve"> ]</w:t>
      </w:r>
      <w:proofErr w:type="gramEnd"/>
    </w:p>
    <w:sectPr w:rsidR="000453B1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B1"/>
    <w:rsid w:val="000453B1"/>
    <w:rsid w:val="001B1B20"/>
    <w:rsid w:val="004840DB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1</TotalTime>
  <Pages>1</Pages>
  <Words>37</Words>
  <Characters>216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2014-12-21T01:54:00Z</dcterms:created>
  <dcterms:modified xsi:type="dcterms:W3CDTF">2014-12-21T01:55:00Z</dcterms:modified>
</cp:coreProperties>
</file>