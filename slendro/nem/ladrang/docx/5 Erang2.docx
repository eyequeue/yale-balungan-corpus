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400F54">
        <w:rPr>
          <w:rFonts w:ascii="Arial" w:hAnsi="Arial"/>
        </w:rPr>
        <w:t>Érang-Érang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400F54">
        <w:rPr>
          <w:rFonts w:ascii="Arial" w:hAnsi="Arial"/>
        </w:rPr>
        <w:t xml:space="preserve"> </w:t>
      </w:r>
      <w:proofErr w:type="spellStart"/>
      <w:r w:rsidR="00400F54">
        <w:rPr>
          <w:rFonts w:ascii="Arial" w:hAnsi="Arial"/>
        </w:rPr>
        <w:t>Buka</w:t>
      </w:r>
      <w:proofErr w:type="spellEnd"/>
      <w:r w:rsidR="00400F54">
        <w:rPr>
          <w:rFonts w:ascii="Arial" w:hAnsi="Arial"/>
        </w:rPr>
        <w:t>&gt;</w:t>
      </w:r>
    </w:p>
    <w:p w:rsidR="00E95FAD" w:rsidRDefault="00400F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w</w:t>
      </w:r>
      <w:proofErr w:type="gramEnd"/>
    </w:p>
    <w:p w:rsidR="00400F54" w:rsidRDefault="00400F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 xml:space="preserve"> e t y</w:t>
      </w:r>
      <w:r>
        <w:rPr>
          <w:rFonts w:ascii="KepatihanPro" w:hAnsi="KepatihanPro"/>
        </w:rPr>
        <w:tab/>
        <w:t>y t e w</w:t>
      </w:r>
      <w:r>
        <w:rPr>
          <w:rFonts w:ascii="KepatihanPro" w:hAnsi="KepatihanPro"/>
        </w:rPr>
        <w:tab/>
        <w:t xml:space="preserve">w </w:t>
      </w:r>
      <w:proofErr w:type="spellStart"/>
      <w:r>
        <w:rPr>
          <w:rFonts w:ascii="KepatihanPro" w:hAnsi="KepatihanPro"/>
        </w:rPr>
        <w:t>w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w</w:t>
      </w:r>
      <w:proofErr w:type="spellEnd"/>
      <w:r>
        <w:rPr>
          <w:rFonts w:ascii="KepatihanPro" w:hAnsi="KepatihanPro"/>
        </w:rPr>
        <w:t xml:space="preserve"> e</w:t>
      </w:r>
      <w:r>
        <w:rPr>
          <w:rFonts w:ascii="KepatihanPro" w:hAnsi="KepatihanPro"/>
        </w:rPr>
        <w:tab/>
        <w:t xml:space="preserve">t y e </w:t>
      </w:r>
      <w:proofErr w:type="spellStart"/>
      <w:r>
        <w:rPr>
          <w:rFonts w:ascii="KepatihanPro" w:hAnsi="KepatihanPro"/>
        </w:rPr>
        <w:t>gt</w:t>
      </w:r>
      <w:proofErr w:type="spellEnd"/>
    </w:p>
    <w:p w:rsidR="00400F54" w:rsidRDefault="00400F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:rsidR="00400F54" w:rsidRDefault="00400F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bookmarkStart w:id="0" w:name="_GoBack"/>
      <w:bookmarkEnd w:id="0"/>
      <w:r>
        <w:rPr>
          <w:rFonts w:ascii="KepatihanPro" w:hAnsi="KepatihanPro"/>
        </w:rPr>
        <w:t xml:space="preserve">[t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e</w:t>
      </w:r>
      <w:r>
        <w:rPr>
          <w:rFonts w:ascii="KepatihanPro" w:hAnsi="KepatihanPro"/>
        </w:rPr>
        <w:tab/>
        <w:t xml:space="preserve">e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  <w:r>
        <w:rPr>
          <w:rFonts w:ascii="KepatihanPro" w:hAnsi="KepatihanPro"/>
        </w:rPr>
        <w:tab/>
        <w:t xml:space="preserve">t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pe</w:t>
      </w:r>
      <w:proofErr w:type="spellEnd"/>
      <w:r>
        <w:rPr>
          <w:rFonts w:ascii="KepatihanPro" w:hAnsi="KepatihanPro"/>
        </w:rPr>
        <w:tab/>
        <w:t xml:space="preserve">e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</w:p>
    <w:p w:rsidR="00400F54" w:rsidRDefault="00400F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t</w:t>
      </w:r>
      <w:proofErr w:type="gramEnd"/>
      <w:r>
        <w:rPr>
          <w:rFonts w:ascii="KepatihanPro" w:hAnsi="KepatihanPro"/>
        </w:rPr>
        <w:t xml:space="preserve">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pe</w:t>
      </w:r>
      <w:proofErr w:type="spellEnd"/>
      <w:r>
        <w:rPr>
          <w:rFonts w:ascii="KepatihanPro" w:hAnsi="KepatihanPro"/>
        </w:rPr>
        <w:tab/>
        <w:t xml:space="preserve">e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  <w:r>
        <w:rPr>
          <w:rFonts w:ascii="KepatihanPro" w:hAnsi="KepatihanPro"/>
        </w:rPr>
        <w:tab/>
        <w:t xml:space="preserve">t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 xml:space="preserve">y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gw</w:t>
      </w:r>
      <w:proofErr w:type="spellEnd"/>
    </w:p>
    <w:p w:rsidR="00400F54" w:rsidRDefault="00400F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 xml:space="preserve">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y</w:t>
      </w:r>
      <w:r>
        <w:rPr>
          <w:rFonts w:ascii="KepatihanPro" w:hAnsi="KepatihanPro"/>
        </w:rPr>
        <w:tab/>
        <w:t xml:space="preserve">y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nw</w:t>
      </w:r>
      <w:proofErr w:type="spellEnd"/>
      <w:r>
        <w:rPr>
          <w:rFonts w:ascii="KepatihanPro" w:hAnsi="KepatihanPro"/>
        </w:rPr>
        <w:tab/>
        <w:t xml:space="preserve">w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 xml:space="preserve">y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nw</w:t>
      </w:r>
      <w:proofErr w:type="spellEnd"/>
    </w:p>
    <w:p w:rsidR="00400F54" w:rsidRDefault="00400F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 xml:space="preserve">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p6</w:t>
      </w:r>
      <w:r>
        <w:rPr>
          <w:rFonts w:ascii="KepatihanPro" w:hAnsi="KepatihanPro"/>
        </w:rPr>
        <w:tab/>
        <w:t xml:space="preserve">6 5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n6</w:t>
      </w:r>
      <w:r>
        <w:rPr>
          <w:rFonts w:ascii="KepatihanPro" w:hAnsi="KepatihanPro"/>
        </w:rPr>
        <w:tab/>
        <w:t>6 @ @ p!</w:t>
      </w:r>
      <w:r>
        <w:rPr>
          <w:rFonts w:ascii="KepatihanPro" w:hAnsi="KepatihanPro"/>
        </w:rPr>
        <w:tab/>
        <w:t xml:space="preserve">! @ @ </w:t>
      </w:r>
      <w:proofErr w:type="gramStart"/>
      <w:r>
        <w:rPr>
          <w:rFonts w:ascii="KepatihanPro" w:hAnsi="KepatihanPro"/>
        </w:rPr>
        <w:t>g6</w:t>
      </w:r>
      <w:proofErr w:type="gramEnd"/>
    </w:p>
    <w:p w:rsidR="00400F54" w:rsidRDefault="00400F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6 3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5</w:t>
      </w:r>
      <w:r>
        <w:rPr>
          <w:rFonts w:ascii="KepatihanPro" w:hAnsi="KepatihanPro"/>
        </w:rPr>
        <w:tab/>
        <w:t xml:space="preserve">5 2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n1</w:t>
      </w:r>
      <w:r>
        <w:rPr>
          <w:rFonts w:ascii="KepatihanPro" w:hAnsi="KepatihanPro"/>
        </w:rPr>
        <w:tab/>
        <w:t xml:space="preserve">1 2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 xml:space="preserve">y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</w:p>
    <w:p w:rsidR="00400F54" w:rsidRDefault="00400F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p6</w:t>
      </w:r>
      <w:r>
        <w:rPr>
          <w:rFonts w:ascii="KepatihanPro" w:hAnsi="KepatihanPro"/>
        </w:rPr>
        <w:tab/>
        <w:t xml:space="preserve">6 5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n6</w:t>
      </w:r>
      <w:r>
        <w:rPr>
          <w:rFonts w:ascii="KepatihanPro" w:hAnsi="KepatihanPro"/>
        </w:rPr>
        <w:tab/>
      </w:r>
      <w:proofErr w:type="gramStart"/>
      <w:r>
        <w:rPr>
          <w:rFonts w:ascii="KepatihanPro" w:hAnsi="KepatihanPro"/>
        </w:rPr>
        <w:t>6 !</w:t>
      </w:r>
      <w:proofErr w:type="gramEnd"/>
      <w:r>
        <w:rPr>
          <w:rFonts w:ascii="KepatihanPro" w:hAnsi="KepatihanPro"/>
        </w:rPr>
        <w:t xml:space="preserve"> ! </w:t>
      </w:r>
      <w:proofErr w:type="gramStart"/>
      <w:r>
        <w:rPr>
          <w:rFonts w:ascii="KepatihanPro" w:hAnsi="KepatihanPro"/>
        </w:rPr>
        <w:t>p6</w:t>
      </w:r>
      <w:proofErr w:type="gramEnd"/>
      <w:r>
        <w:rPr>
          <w:rFonts w:ascii="KepatihanPro" w:hAnsi="KepatihanPro"/>
        </w:rPr>
        <w:tab/>
        <w:t xml:space="preserve">6 3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g2</w:t>
      </w:r>
    </w:p>
    <w:p w:rsidR="00400F54" w:rsidRDefault="00400F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6</w:t>
      </w:r>
      <w:r>
        <w:rPr>
          <w:rFonts w:ascii="KepatihanPro" w:hAnsi="KepatihanPro"/>
        </w:rPr>
        <w:tab/>
        <w:t xml:space="preserve">6 3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  <w:r>
        <w:rPr>
          <w:rFonts w:ascii="KepatihanPro" w:hAnsi="KepatihanPro"/>
        </w:rPr>
        <w:tab/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p6</w:t>
      </w:r>
      <w:r>
        <w:rPr>
          <w:rFonts w:ascii="KepatihanPro" w:hAnsi="KepatihanPro"/>
        </w:rPr>
        <w:tab/>
        <w:t xml:space="preserve">6 3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</w:p>
    <w:p w:rsidR="00400F54" w:rsidRPr="001B1B20" w:rsidRDefault="00400F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p6</w:t>
      </w:r>
      <w:r>
        <w:rPr>
          <w:rFonts w:ascii="KepatihanPro" w:hAnsi="KepatihanPro"/>
        </w:rPr>
        <w:tab/>
        <w:t xml:space="preserve">6 3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n5</w:t>
      </w:r>
      <w:r>
        <w:rPr>
          <w:rFonts w:ascii="KepatihanPro" w:hAnsi="KepatihanPro"/>
        </w:rPr>
        <w:tab/>
        <w:t xml:space="preserve">5 6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proofErr w:type="gramStart"/>
      <w:r>
        <w:rPr>
          <w:rFonts w:ascii="KepatihanPro" w:hAnsi="KepatihanPro"/>
        </w:rPr>
        <w:t>gt</w:t>
      </w:r>
      <w:proofErr w:type="spellEnd"/>
      <w:r>
        <w:rPr>
          <w:rFonts w:ascii="KepatihanPro" w:hAnsi="KepatihanPro"/>
        </w:rPr>
        <w:t xml:space="preserve"> </w:t>
      </w:r>
      <w:r w:rsidRPr="00400F54">
        <w:rPr>
          <w:rFonts w:ascii="KepatihanPro" w:hAnsi="KepatihanPro"/>
          <w:highlight w:val="red"/>
        </w:rPr>
        <w:t>]</w:t>
      </w:r>
      <w:proofErr w:type="gramEnd"/>
    </w:p>
    <w:sectPr w:rsidR="00400F54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54"/>
    <w:rsid w:val="001B1B20"/>
    <w:rsid w:val="00400F54"/>
    <w:rsid w:val="004840DB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3</TotalTime>
  <Pages>1</Pages>
  <Words>56</Words>
  <Characters>324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2014-12-20T14:38:00Z</dcterms:created>
  <dcterms:modified xsi:type="dcterms:W3CDTF">2014-12-20T14:41:00Z</dcterms:modified>
</cp:coreProperties>
</file>