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6F307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5D2619F9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663911">
        <w:rPr>
          <w:rFonts w:ascii="Arial" w:hAnsi="Arial"/>
        </w:rPr>
        <w:t>Diradameta</w:t>
      </w:r>
      <w:r>
        <w:rPr>
          <w:rFonts w:ascii="Arial" w:hAnsi="Arial"/>
        </w:rPr>
        <w:t>&gt;</w:t>
      </w:r>
    </w:p>
    <w:p w14:paraId="19BF5BC5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5D306723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24F18A00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020C85">
        <w:rPr>
          <w:rFonts w:ascii="Arial" w:hAnsi="Arial"/>
        </w:rPr>
        <w:t xml:space="preserve"> Buka&gt;</w:t>
      </w:r>
      <w:bookmarkStart w:id="0" w:name="_GoBack"/>
      <w:bookmarkEnd w:id="0"/>
    </w:p>
    <w:p w14:paraId="6147E522" w14:textId="77777777" w:rsidR="00E95FAD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t y 1 1</w:t>
      </w:r>
      <w:r>
        <w:rPr>
          <w:rFonts w:ascii="KepatihanPro" w:hAnsi="KepatihanPro"/>
        </w:rPr>
        <w:tab/>
        <w:t>2 1 y t</w:t>
      </w:r>
      <w:r>
        <w:rPr>
          <w:rFonts w:ascii="KepatihanPro" w:hAnsi="KepatihanPro"/>
        </w:rPr>
        <w:tab/>
        <w:t>! ! ! !</w:t>
      </w:r>
      <w:r>
        <w:rPr>
          <w:rFonts w:ascii="KepatihanPro" w:hAnsi="KepatihanPro"/>
        </w:rPr>
        <w:tab/>
        <w:t># @ ! g6</w:t>
      </w:r>
    </w:p>
    <w:p w14:paraId="1E2E3FF7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14:paraId="6F58AECF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[2 6 6 6</w:t>
      </w:r>
      <w:r>
        <w:rPr>
          <w:rFonts w:ascii="KepatihanPro" w:hAnsi="KepatihanPro"/>
        </w:rPr>
        <w:tab/>
        <w:t>6 6 5 n6</w:t>
      </w:r>
      <w:r>
        <w:rPr>
          <w:rFonts w:ascii="KepatihanPro" w:hAnsi="KepatihanPro"/>
        </w:rPr>
        <w:tab/>
        <w:t>! 6 5 p3</w:t>
      </w:r>
      <w:r>
        <w:rPr>
          <w:rFonts w:ascii="KepatihanPro" w:hAnsi="KepatihanPro"/>
        </w:rPr>
        <w:tab/>
        <w:t>2 2 3 n2</w:t>
      </w:r>
    </w:p>
    <w:p w14:paraId="3837315D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e y pt</w:t>
      </w:r>
      <w:r>
        <w:rPr>
          <w:rFonts w:ascii="KepatihanPro" w:hAnsi="KepatihanPro"/>
        </w:rPr>
        <w:tab/>
        <w:t>y e y nw</w:t>
      </w:r>
      <w:r>
        <w:rPr>
          <w:rFonts w:ascii="KepatihanPro" w:hAnsi="KepatihanPro"/>
        </w:rPr>
        <w:tab/>
        <w:t>y e y pt</w:t>
      </w:r>
      <w:r>
        <w:rPr>
          <w:rFonts w:ascii="KepatihanPro" w:hAnsi="KepatihanPro"/>
        </w:rPr>
        <w:tab/>
        <w:t>y e y gw</w:t>
      </w:r>
    </w:p>
    <w:p w14:paraId="386D817F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e y t</w:t>
      </w:r>
      <w:r>
        <w:rPr>
          <w:rFonts w:ascii="KepatihanPro" w:hAnsi="KepatihanPro"/>
        </w:rPr>
        <w:tab/>
        <w:t>y e y nw</w:t>
      </w:r>
      <w:r>
        <w:rPr>
          <w:rFonts w:ascii="KepatihanPro" w:hAnsi="KepatihanPro"/>
        </w:rPr>
        <w:tab/>
        <w:t>y e y pt</w:t>
      </w:r>
      <w:r>
        <w:rPr>
          <w:rFonts w:ascii="KepatihanPro" w:hAnsi="KepatihanPro"/>
        </w:rPr>
        <w:tab/>
        <w:t>y e y nw</w:t>
      </w:r>
    </w:p>
    <w:p w14:paraId="5C0DAE44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e y pt</w:t>
      </w:r>
      <w:r>
        <w:rPr>
          <w:rFonts w:ascii="KepatihanPro" w:hAnsi="KepatihanPro"/>
        </w:rPr>
        <w:tab/>
        <w:t>2 3 5 n5</w:t>
      </w:r>
      <w:r>
        <w:rPr>
          <w:rFonts w:ascii="KepatihanPro" w:hAnsi="KepatihanPro"/>
        </w:rPr>
        <w:tab/>
        <w:t>2 3 5 p3</w:t>
      </w:r>
      <w:r>
        <w:rPr>
          <w:rFonts w:ascii="KepatihanPro" w:hAnsi="KepatihanPro"/>
        </w:rPr>
        <w:tab/>
        <w:t>2 1 2 gy</w:t>
      </w:r>
    </w:p>
    <w:p w14:paraId="13E34B56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3 3 6 5</w:t>
      </w:r>
      <w:r>
        <w:rPr>
          <w:rFonts w:ascii="KepatihanPro" w:hAnsi="KepatihanPro"/>
        </w:rPr>
        <w:tab/>
        <w:t>2 1 2 ny</w:t>
      </w:r>
      <w:r>
        <w:rPr>
          <w:rFonts w:ascii="KepatihanPro" w:hAnsi="KepatihanPro"/>
        </w:rPr>
        <w:tab/>
        <w:t>3 3 6 p5</w:t>
      </w:r>
      <w:r>
        <w:rPr>
          <w:rFonts w:ascii="KepatihanPro" w:hAnsi="KepatihanPro"/>
        </w:rPr>
        <w:tab/>
        <w:t>2 1 2 ny</w:t>
      </w:r>
    </w:p>
    <w:p w14:paraId="11CDD38C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3 6 p5</w:t>
      </w:r>
      <w:r>
        <w:rPr>
          <w:rFonts w:ascii="KepatihanPro" w:hAnsi="KepatihanPro"/>
        </w:rPr>
        <w:tab/>
        <w:t>2 1 2 ny</w:t>
      </w:r>
      <w:r>
        <w:rPr>
          <w:rFonts w:ascii="KepatihanPro" w:hAnsi="KepatihanPro"/>
        </w:rPr>
        <w:tab/>
        <w:t>3 3 6 p5</w:t>
      </w:r>
      <w:r>
        <w:rPr>
          <w:rFonts w:ascii="KepatihanPro" w:hAnsi="KepatihanPro"/>
        </w:rPr>
        <w:tab/>
        <w:t>3 2 1 g2</w:t>
      </w:r>
    </w:p>
    <w:p w14:paraId="20396945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2 2 j35</w:t>
      </w:r>
      <w:r>
        <w:rPr>
          <w:rFonts w:ascii="KepatihanPro" w:hAnsi="KepatihanPro"/>
        </w:rPr>
        <w:tab/>
        <w:t>j6! j!6 j!5 n6</w:t>
      </w:r>
      <w:r>
        <w:rPr>
          <w:rFonts w:ascii="KepatihanPro" w:hAnsi="KepatihanPro"/>
        </w:rPr>
        <w:tab/>
        <w:t>1 2 2 pj35</w:t>
      </w:r>
      <w:r>
        <w:rPr>
          <w:rFonts w:ascii="KepatihanPro" w:hAnsi="KepatihanPro"/>
        </w:rPr>
        <w:tab/>
        <w:t>j6! j!6 j!5 n6</w:t>
      </w:r>
    </w:p>
    <w:p w14:paraId="55883383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1 2 2 j35</w:t>
      </w:r>
      <w:r>
        <w:rPr>
          <w:rFonts w:ascii="KepatihanPro" w:hAnsi="KepatihanPro"/>
        </w:rPr>
        <w:tab/>
        <w:t>j6! j!6 j56 n!</w:t>
      </w:r>
      <w:r>
        <w:rPr>
          <w:rFonts w:ascii="KepatihanPro" w:hAnsi="KepatihanPro"/>
        </w:rPr>
        <w:tab/>
        <w:t>j65 6 ! p@</w:t>
      </w:r>
      <w:r>
        <w:rPr>
          <w:rFonts w:ascii="KepatihanPro" w:hAnsi="KepatihanPro"/>
        </w:rPr>
        <w:tab/>
        <w:t>@ 3 5 g6</w:t>
      </w:r>
    </w:p>
    <w:p w14:paraId="652D1250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j65 j!6 j65 j!6</w:t>
      </w:r>
      <w:r>
        <w:rPr>
          <w:rFonts w:ascii="KepatihanPro" w:hAnsi="KepatihanPro"/>
        </w:rPr>
        <w:tab/>
        <w:t>j65 j!6 j5! n6</w:t>
      </w:r>
      <w:r>
        <w:rPr>
          <w:rFonts w:ascii="KepatihanPro" w:hAnsi="KepatihanPro"/>
        </w:rPr>
        <w:tab/>
        <w:t>! 6 4 p3</w:t>
      </w:r>
      <w:r>
        <w:rPr>
          <w:rFonts w:ascii="KepatihanPro" w:hAnsi="KepatihanPro"/>
        </w:rPr>
        <w:tab/>
        <w:t>2 2 3 n2</w:t>
      </w:r>
    </w:p>
    <w:p w14:paraId="0D246C38" w14:textId="77777777" w:rsidR="00663911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e y pt</w:t>
      </w:r>
      <w:r>
        <w:rPr>
          <w:rFonts w:ascii="KepatihanPro" w:hAnsi="KepatihanPro"/>
        </w:rPr>
        <w:tab/>
        <w:t>y e y nw</w:t>
      </w:r>
      <w:r>
        <w:rPr>
          <w:rFonts w:ascii="KepatihanPro" w:hAnsi="KepatihanPro"/>
        </w:rPr>
        <w:tab/>
        <w:t>y e y pt</w:t>
      </w:r>
      <w:r>
        <w:rPr>
          <w:rFonts w:ascii="KepatihanPro" w:hAnsi="KepatihanPro"/>
        </w:rPr>
        <w:tab/>
        <w:t>y e y gw ]</w:t>
      </w:r>
    </w:p>
    <w:p w14:paraId="49585C10" w14:textId="77777777" w:rsidR="00663911" w:rsidRPr="00E95FAD" w:rsidRDefault="00663911" w:rsidP="0066391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 Seseg&gt;</w:t>
      </w:r>
    </w:p>
    <w:p w14:paraId="5DD0A2BC" w14:textId="77777777" w:rsidR="00663911" w:rsidRDefault="00663911" w:rsidP="0066391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[y e y t</w:t>
      </w:r>
      <w:r>
        <w:rPr>
          <w:rFonts w:ascii="KepatihanPro" w:hAnsi="KepatihanPro"/>
        </w:rPr>
        <w:tab/>
        <w:t>y e y nw</w:t>
      </w:r>
      <w:r>
        <w:rPr>
          <w:rFonts w:ascii="KepatihanPro" w:hAnsi="KepatihanPro"/>
        </w:rPr>
        <w:tab/>
        <w:t>y e y pt</w:t>
      </w:r>
      <w:r>
        <w:rPr>
          <w:rFonts w:ascii="KepatihanPro" w:hAnsi="KepatihanPro"/>
        </w:rPr>
        <w:tab/>
        <w:t>y e y nw</w:t>
      </w:r>
    </w:p>
    <w:p w14:paraId="27FFE6BB" w14:textId="77777777" w:rsidR="00663911" w:rsidRPr="001B1B20" w:rsidRDefault="006639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e y pt</w:t>
      </w:r>
      <w:r>
        <w:rPr>
          <w:rFonts w:ascii="KepatihanPro" w:hAnsi="KepatihanPro"/>
        </w:rPr>
        <w:tab/>
        <w:t>y e y nw</w:t>
      </w:r>
      <w:r>
        <w:rPr>
          <w:rFonts w:ascii="KepatihanPro" w:hAnsi="KepatihanPro"/>
        </w:rPr>
        <w:tab/>
        <w:t>y e y pt</w:t>
      </w:r>
      <w:r>
        <w:rPr>
          <w:rFonts w:ascii="KepatihanPro" w:hAnsi="KepatihanPro"/>
        </w:rPr>
        <w:tab/>
        <w:t>y e y gw ]</w:t>
      </w:r>
    </w:p>
    <w:sectPr w:rsidR="00663911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11"/>
    <w:rsid w:val="00020C85"/>
    <w:rsid w:val="001B1B20"/>
    <w:rsid w:val="004840DB"/>
    <w:rsid w:val="005F42D2"/>
    <w:rsid w:val="00663911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86C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6</TotalTime>
  <Pages>1</Pages>
  <Words>85</Words>
  <Characters>486</Characters>
  <Application>Microsoft Macintosh Word</Application>
  <DocSecurity>0</DocSecurity>
  <Lines>4</Lines>
  <Paragraphs>1</Paragraphs>
  <ScaleCrop>false</ScaleCrop>
  <Company>Yale-NUS College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2014-12-20T14:33:00Z</dcterms:created>
  <dcterms:modified xsi:type="dcterms:W3CDTF">2014-12-21T08:26:00Z</dcterms:modified>
</cp:coreProperties>
</file>