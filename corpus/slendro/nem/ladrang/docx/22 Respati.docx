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6A2813"><w:rPr><w:rFonts w:ascii="Arial" w:hAnsi="Arial"/></w:rPr><w:t>Respati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&lt;P </w:t></w:r><w:proofErr w:type="spellStart"/><w:r><w:rPr><w:rFonts w:ascii="Arial" w:hAnsi="Arial"/></w:rPr><w:t>nem</w:t></w:r><w:proofErr w:type="spellEnd"/><w:r w:rsidR="005F42D2"><w:rPr><w:rFonts w:ascii="Arial" w:hAnsi="Arial"/></w:rPr><w:t>&gt;</w:t></w:r></w:p><w:p w:rsidR="006A2813" w:rsidRDefault="006A2813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&lt;C </w:t></w:r><w:proofErr w:type="spellStart"/><w:r><w:rPr><w:rFonts w:ascii="Arial" w:hAnsi="Arial"/></w:rPr><w:t>Prabuwinata</w:t></w:r><w:proofErr w:type="spellEnd"/><w:r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6A2813"><w:rPr><w:rFonts w:ascii="Arial" w:hAnsi="Arial"/></w:rPr><w:t xml:space="preserve"> Buka&gt;</w:t></w:r><w:bookmarkStart w:id="0" w:name="_GoBack"/><w:bookmarkEnd w:id="0"/></w:p><w:p w:rsidR="00E95FAD" w:rsidRDefault="006A2813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/w:p><w:p w:rsidR="006A2813" w:rsidRDefault="006A2813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1 2 3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1</w:t></w:r><w:proofErr w:type="spellEnd"/><w:r><w:rPr><w:rFonts w:ascii="KepatihanPro" w:hAnsi="KepatihanPro"/></w:rPr><w:tab/><w:t xml:space="preserve">1 3 </w:t></w:r><w:proofErr w:type="spellStart"/><w:r><w:rPr><w:rFonts w:ascii="KepatihanPro" w:hAnsi="KepatihanPro"/></w:rPr><w:t>3</w:t></w:r><w:proofErr w:type="spellEnd"/><w:r><w:rPr><w:rFonts w:ascii="KepatihanPro" w:hAnsi="KepatihanPro"/></w:rPr><w:t xml:space="preserve"> 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6A2813" w:rsidRPr="00E95FAD" w:rsidRDefault="006A2813" w:rsidP="006A2813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Ompak</w:t></w:r><w:proofErr w:type="spellEnd"/><w:r><w:rPr><w:rFonts w:ascii="Arial" w:hAnsi="Arial"/></w:rPr><w:t>&gt;</w:t></w:r></w:p><w:p w:rsidR="006A2813" w:rsidRDefault="006A2813" w:rsidP="006A2813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y</w:t></w:r><w:proofErr w:type="gramEnd"/><w:r><w:rPr><w:rFonts w:ascii="KepatihanPro" w:hAnsi="KepatihanPro"/></w:rPr><w:t xml:space="preserve"> 1 </w:t></w:r><w:proofErr w:type="spellStart"/><w:r><w:rPr><w:rFonts w:ascii="KepatihanPro" w:hAnsi="KepatihanPro"/></w:rPr><w:t>1</w:t></w:r><w:proofErr w:type="spellEnd"/><w:r><w:rPr><w:rFonts w:ascii="KepatihanPro" w:hAnsi="KepatihanPro"/></w:rPr><w:t xml:space="preserve"> y</w:t></w:r><w:r><w:rPr><w:rFonts w:ascii="KepatihanPro" w:hAnsi="KepatihanPro"/></w:rPr><w:tab/><w:t xml:space="preserve">y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>y @ @ p!</w:t></w:r><w:r><w:rPr><w:rFonts w:ascii="KepatihanPro" w:hAnsi="KepatihanPro"/></w:rPr><w:tab/><w:t xml:space="preserve">! 5 </w:t></w:r><w:proofErr w:type="spellStart"/><w:r><w:rPr><w:rFonts w:ascii="KepatihanPro" w:hAnsi="KepatihanPro"/></w:rPr><w:t>5</w:t></w:r><w:proofErr w:type="spellEnd"/><w:r><w:rPr><w:rFonts w:ascii="KepatihanPro" w:hAnsi="KepatihanPro"/></w:rPr><w:t xml:space="preserve"> n3</w:t></w:r></w:p><w:p w:rsidR="006A2813" w:rsidRDefault="006A2813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p6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n3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p2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gy</w:t></w:r><w:proofErr w:type="spellEnd"/><w:r><w:rPr><w:rFonts w:ascii="KepatihanPro" w:hAnsi="KepatihanPro"/></w:rPr><w:t xml:space="preserve"> 
<S bracket end></w:t></w:r><w:proofErr w:type="gramEnd"/></w:p><w:p w:rsidR="006A2813" w:rsidRPr="00E95FAD" w:rsidRDefault="006A2813" w:rsidP="006A2813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Ngelik</w:t></w:r><w:proofErr w:type="spellEnd"/><w:r><w:rPr><w:rFonts w:ascii="Arial" w:hAnsi="Arial"/></w:rPr><w:t>&gt;</w:t></w:r></w:p><w:p w:rsidR="006A2813" w:rsidRDefault="006A2813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@ @ !</w:t></w:r><w:r><w:rPr><w:rFonts w:ascii="KepatihanPro" w:hAnsi="KepatihanPro"/></w:rPr><w:tab/><w:t xml:space="preserve">! 5 </w:t></w:r><w:proofErr w:type="spellStart"/><w:r><w:rPr><w:rFonts w:ascii="KepatihanPro" w:hAnsi="KepatihanPro"/></w:rPr><w:t>5</w:t></w:r><w:proofErr w:type="spellEnd"/><w:r><w:rPr><w:rFonts w:ascii="KepatihanPro" w:hAnsi="KepatihanPro"/></w:rPr><w:t xml:space="preserve"> n3</w:t></w:r><w:r><w:rPr><w:rFonts w:ascii="KepatihanPro" w:hAnsi="KepatihanPro"/></w:rPr><w:tab/></w:r><w:proofErr w:type="gramStart"/><w:r><w:rPr><w:rFonts w:ascii="KepatihanPro" w:hAnsi="KepatihanPro"/></w:rPr><w:t>3 !</w:t></w:r><w:proofErr w:type="gramEnd"/><w:r><w:rPr><w:rFonts w:ascii="KepatihanPro" w:hAnsi="KepatihanPro"/></w:rPr><w:t xml:space="preserve"> ! </w:t></w:r><w:proofErr w:type="gramStart"/><w:r><w:rPr><w:rFonts w:ascii="KepatihanPro" w:hAnsi="KepatihanPro"/></w:rPr><w:t>p6</w:t></w:r><w:proofErr w:type="gramEnd"/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n3</w:t></w:r></w:p><w:p w:rsidR="006A2813" w:rsidRPr="001B1B20" w:rsidRDefault="006A2813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p6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n3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p2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gy</w:t></w:r><w:proofErr w:type="spellEnd"/><w:r><w:rPr><w:rFonts w:ascii="KepatihanPro" w:hAnsi="KepatihanPro"/></w:rPr><w:t xml:space="preserve"> 
<S bracket end></w:t></w:r><w:proofErr w:type="gramEnd"/></w:p><w:sectPr w:rsidR="006A2813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13"/>
    <w:rsid w:val="001B1B20"/>
    <w:rsid w:val="004840DB"/>
    <w:rsid w:val="005F42D2"/>
    <w:rsid w:val="006A2813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40</Words>
  <Characters>232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2014-12-21T01:58:00Z</dcterms:created>
  <dcterms:modified xsi:type="dcterms:W3CDTF">2014-12-21T02:00:00Z</dcterms:modified>
</cp:coreProperties>
</file>