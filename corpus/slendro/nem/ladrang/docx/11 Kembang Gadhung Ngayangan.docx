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57C9C645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72C817C9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2B418C"><w:rPr><w:rFonts w:ascii="Arial" w:hAnsi="Arial"/></w:rPr><w:t>Kembang Gadhung Ngayangan</w:t></w:r><w:r><w:rPr><w:rFonts w:ascii="Arial" w:hAnsi="Arial"/></w:rPr><w:t>&gt;</w:t></w:r></w:p><w:p w14:paraId="0145683E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5EBCCD7E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0C2432BE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2B418C"><w:rPr><w:rFonts w:ascii="Arial" w:hAnsi="Arial"/></w:rPr><w:t xml:space="preserve"> Buka&gt;</w:t></w:r></w:p><w:p w14:paraId="63BB6B67" w14:textId="77777777" w:rsidR="00E95FAD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</w:t></w:r><w:r><w:rPr><w:rFonts w:ascii="KepatihanPro" w:hAnsi="KepatihanPro"/></w:rPr><w:tab/><w:t>2 1 y t</w:t></w:r><w:r><w:rPr><w:rFonts w:ascii="KepatihanPro" w:hAnsi="KepatihanPro"/></w:rPr><w:tab/><w:t>t y 1 2</w:t></w:r><w:r><w:rPr><w:rFonts w:ascii="KepatihanPro" w:hAnsi="KepatihanPro"/></w:rPr><w:tab/><w:t>2 1 2 gy</w:t></w:r></w:p><w:p w14:paraId="28143A17" w14:textId="77777777" w:rsidR="002B418C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14:paraId="2B055EDF" w14:textId="77777777" w:rsidR="00D831CE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y 1</w:t></w:r><w:r w:rsidR="00D831CE"><w:rPr><w:rFonts w:ascii="KepatihanPro" w:hAnsi="KepatihanPro"/></w:rPr><w:t xml:space="preserve"> 1 y</w:t></w:r><w:r w:rsidR="00D831CE"><w:rPr><w:rFonts w:ascii="KepatihanPro" w:hAnsi="KepatihanPro"/></w:rPr><w:tab/><w:t>y 3 3 n2</w:t></w:r><w:r w:rsidR="00D831CE"><w:rPr><w:rFonts w:ascii="KepatihanPro" w:hAnsi="KepatihanPro"/></w:rPr><w:tab/><w:t>2 1 1 py</w:t></w:r><w:r w:rsidR="00D831CE"><w:rPr><w:rFonts w:ascii="KepatihanPro" w:hAnsi="KepatihanPro"/></w:rPr><w:tab/><w:t>y 3 3 n2</w:t></w:r></w:p><w:p w14:paraId="081554AD" w14:textId="77777777" w:rsidR="002B418C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3 3 p2</w:t></w:r><w:r><w:rPr><w:rFonts w:ascii="KepatihanPro" w:hAnsi="KepatihanPro"/></w:rPr><w:tab/><w:t>2 6 6 n5</w:t></w:r><w:r><w:rPr><w:rFonts w:ascii="KepatihanPro" w:hAnsi="KepatihanPro"/></w:rPr><w:tab/><w:t>5 2 2 p3</w:t></w:r><w:r><w:rPr><w:rFonts w:ascii="KepatihanPro" w:hAnsi="KepatihanPro"/></w:rPr><w:tab/><w:t>3 1 1 g6</w:t></w:r></w:p><w:p w14:paraId="355E2526" w14:textId="77777777" w:rsidR="002B418C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! ! 6</w:t></w:r><w:r><w:rPr><w:rFonts w:ascii="KepatihanPro" w:hAnsi="KepatihanPro"/></w:rPr><w:tab/><w:t xml:space="preserve">6 3 3 </w:t></w:r><w:r w:rsidRPr="002B418C"><w:rPr><w:rFonts w:ascii="KepatihanPro" w:hAnsi="KepatihanPro"/><w:highlight w:val="red"/></w:rPr><w:t>2</w:t></w:r><w:r w:rsidR="00D831CE"><w:rPr><w:rFonts w:ascii="KepatihanPro" w:hAnsi="KepatihanPro"/></w:rPr><w:tab/><w:t>2 ! ! p6</w:t></w:r><w:r w:rsidR="00D831CE"><w:rPr><w:rFonts w:ascii="KepatihanPro" w:hAnsi="KepatihanPro"/></w:rPr><w:tab/><w:t>6 3 3 n5</w:t></w:r><w:bookmarkStart w:id="0" w:name="_GoBack"/><w:bookmarkEnd w:id="0"/></w:p><w:p w14:paraId="77C3F466" w14:textId="77777777" w:rsidR="002B418C" w:rsidRPr="001B1B20" w:rsidRDefault="002B418C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6 6 p5</w:t></w:r><w:r><w:rPr><w:rFonts w:ascii="KepatihanPro" w:hAnsi="KepatihanPro"/></w:rPr><w:tab/><w:t>5 6 6 n5</w:t></w:r><w:r><w:rPr><w:rFonts w:ascii="KepatihanPro" w:hAnsi="KepatihanPro"/></w:rPr><w:tab/><w:t>5 2 2 p3</w:t></w:r><w:r><w:rPr><w:rFonts w:ascii="KepatihanPro" w:hAnsi="KepatihanPro"/></w:rPr><w:tab/><w:t>3 1 1 gy 
<S bracket end></w:t></w:r></w:p><w:sectPr w:rsidR="002B418C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8C"/>
    <w:rsid w:val="001B1B20"/>
    <w:rsid w:val="002B418C"/>
    <w:rsid w:val="004840DB"/>
    <w:rsid w:val="005F42D2"/>
    <w:rsid w:val="00CF257D"/>
    <w:rsid w:val="00D831CE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153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2014-12-20T15:14:00Z</dcterms:created>
  <dcterms:modified xsi:type="dcterms:W3CDTF">2014-12-22T02:55:00Z</dcterms:modified>
</cp:coreProperties>
</file>