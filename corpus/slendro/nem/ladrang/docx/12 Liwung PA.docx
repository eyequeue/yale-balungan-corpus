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 standalone="yes"?>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&lt;F </w:t></w:r><w:proofErr w:type="spellStart"/><w:r><w:rPr><w:rFonts w:ascii="Arial" w:hAnsi="Arial"/></w:rPr><w:t>Ladrang</w:t></w:r><w:proofErr w:type="spellEnd"/><w:r><w:rPr><w:rFonts w:ascii="Arial" w:hAnsi="Arial"/></w:rPr><w:t>&gt;</w:t></w:r></w:p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&lt;T </w:t></w:r><w:r w:rsidR="00661454"><w:rPr><w:rFonts w:ascii="Arial" w:hAnsi="Arial"/></w:rPr><w:t>Liwung</w:t></w:r><w:r><w:rPr><w:rFonts w:ascii="Arial" w:hAnsi="Arial"/></w:rPr><w:t>&gt;</w:t></w:r></w:p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&lt;L </w:t></w:r><w:proofErr w:type="spellStart"/><w:r><w:rPr><w:rFonts w:ascii="Arial" w:hAnsi="Arial"/></w:rPr><w:t>slendro</w:t></w:r><w:proofErr w:type="spellEnd"/><w:r><w:rPr><w:rFonts w:ascii="Arial" w:hAnsi="Arial"/></w:rPr><w:t>&gt;</w:t></w:r></w:p><w:p w:rsidR="005F42D2" w:rsidRDefault="00F1458E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&lt;P nem</w:t></w:r><w:r w:rsidR="005F42D2"><w:rPr><w:rFonts w:ascii="Arial" w:hAnsi="Arial"/></w:rPr><w:t>&gt;</w:t></w:r></w:p><w:p w:rsidR="00661454" w:rsidRDefault="00661454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&lt;C PA&gt;</w:t></w:r></w:p><w:p w:rsidR="00CF257D" w:rsidRPr="00E95FAD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</w:t></w:r><w:r w:rsidR="00661454"><w:rPr><w:rFonts w:ascii="Arial" w:hAnsi="Arial"/></w:rPr><w:t xml:space="preserve"> Buka&gt;</w:t></w:r><w:bookmarkStart w:id="0" w:name="_GoBack"/><w:bookmarkEnd w:id="0"/></w:p><w:p w:rsidR="00E95FAD" w:rsidRDefault="00661454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2 1 y</w:t></w:r></w:p><w:p w:rsidR="00661454" w:rsidRDefault="00661454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y</w:t></w:r><w:proofErr w:type="gramEnd"/><w:r><w:rPr><w:rFonts w:ascii="KepatihanPro" w:hAnsi="KepatihanPro"/></w:rPr><w:t xml:space="preserve"> 1 </w:t></w:r><w:proofErr w:type="spellStart"/><w:r><w:rPr><w:rFonts w:ascii="KepatihanPro" w:hAnsi="KepatihanPro"/></w:rPr><w:t>1</w:t></w:r><w:proofErr w:type="spellEnd"/><w:r><w:rPr><w:rFonts w:ascii="KepatihanPro" w:hAnsi="KepatihanPro"/></w:rPr><w:t xml:space="preserve"> 2</w:t></w:r><w:r><w:rPr><w:rFonts w:ascii="KepatihanPro" w:hAnsi="KepatihanPro"/></w:rPr><w:tab/><w:t xml:space="preserve">2 1 </w:t></w:r><w:proofErr w:type="spellStart"/><w:r><w:rPr><w:rFonts w:ascii="KepatihanPro" w:hAnsi="KepatihanPro"/></w:rPr><w:t>1</w:t></w:r><w:proofErr w:type="spellEnd"/><w:r><w:rPr><w:rFonts w:ascii="KepatihanPro" w:hAnsi="KepatihanPro"/></w:rPr><w:t xml:space="preserve"> y</w:t></w:r><w:r><w:rPr><w:rFonts w:ascii="KepatihanPro" w:hAnsi="KepatihanPro"/></w:rPr><w:tab/><w:t>y e y t</w:t></w:r><w:r><w:rPr><w:rFonts w:ascii="KepatihanPro" w:hAnsi="KepatihanPro"/></w:rPr><w:tab/><w:t xml:space="preserve">t e </w:t></w:r><w:proofErr w:type="spellStart"/><w:r><w:rPr><w:rFonts w:ascii="KepatihanPro" w:hAnsi="KepatihanPro"/></w:rPr><w:t>e</w:t></w:r><w:proofErr w:type="spellEnd"/><w:r><w:rPr><w:rFonts w:ascii="KepatihanPro" w:hAnsi="KepatihanPro"/></w:rPr><w:t xml:space="preserve"> </w:t></w:r><w:proofErr w:type="spellStart"/><w:r><w:rPr><w:rFonts w:ascii="KepatihanPro" w:hAnsi="KepatihanPro"/></w:rPr><w:t>gw</w:t></w:r><w:proofErr w:type="spellEnd"/></w:p><w:p w:rsidR="00661454" w:rsidRDefault="00661454" w:rsidP="00E95FAD"><w:pPr><w:tabs><w:tab w:val="left" w:pos="2268"/><w:tab w:val="left" w:pos="4536"/><w:tab w:val="left" w:pos="6804"/></w:tabs><w:spacing w:line="360" w:lineRule="auto"/><w:rPr><w:rFonts w:ascii="KepatihanPro" w:hAnsi="KepatihanPro"/></w:rPr></w:pPr></w:p><w:p w:rsidR="00661454" w:rsidRDefault="00661454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<S bracket start>
</w:t></w:r><w:proofErr w:type="gramStart"/><w:r><w:rPr><w:rFonts w:ascii="KepatihanPro" w:hAnsi="KepatihanPro"/></w:rPr><w:t>w</w:t></w:r><w:proofErr w:type="gramEnd"/><w:r><w:rPr><w:rFonts w:ascii="KepatihanPro" w:hAnsi="KepatihanPro"/></w:rPr><w:t xml:space="preserve"> t </w:t></w:r><w:proofErr w:type="spellStart"/><w:r><w:rPr><w:rFonts w:ascii="KepatihanPro" w:hAnsi="KepatihanPro"/></w:rPr><w:t>t</w:t></w:r><w:proofErr w:type="spellEnd"/><w:r><w:rPr><w:rFonts w:ascii="KepatihanPro" w:hAnsi="KepatihanPro"/></w:rPr><w:t xml:space="preserve"> y</w:t></w:r><w:r><w:rPr><w:rFonts w:ascii="KepatihanPro" w:hAnsi="KepatihanPro"/></w:rPr><w:tab/><w:t xml:space="preserve">y e </w:t></w:r><w:proofErr w:type="spellStart"/><w:r><w:rPr><w:rFonts w:ascii="KepatihanPro" w:hAnsi="KepatihanPro"/></w:rPr><w:t>e</w:t></w:r><w:proofErr w:type="spellEnd"/><w:r><w:rPr><w:rFonts w:ascii="KepatihanPro" w:hAnsi="KepatihanPro"/></w:rPr><w:t xml:space="preserve"> </w:t></w:r><w:proofErr w:type="spellStart"/><w:r><w:rPr><w:rFonts w:ascii="KepatihanPro" w:hAnsi="KepatihanPro"/></w:rPr><w:t>nw</w:t></w:r><w:proofErr w:type="spellEnd"/><w:r><w:rPr><w:rFonts w:ascii="KepatihanPro" w:hAnsi="KepatihanPro"/></w:rPr><w:tab/><w:t xml:space="preserve">w t </w:t></w:r><w:proofErr w:type="spellStart"/><w:r><w:rPr><w:rFonts w:ascii="KepatihanPro" w:hAnsi="KepatihanPro"/></w:rPr><w:t>t</w:t></w:r><w:proofErr w:type="spellEnd"/><w:r><w:rPr><w:rFonts w:ascii="KepatihanPro" w:hAnsi="KepatihanPro"/></w:rPr><w:t xml:space="preserve"> </w:t></w:r><w:proofErr w:type="spellStart"/><w:r><w:rPr><w:rFonts w:ascii="KepatihanPro" w:hAnsi="KepatihanPro"/></w:rPr><w:t>py</w:t></w:r><w:proofErr w:type="spellEnd"/><w:r><w:rPr><w:rFonts w:ascii="KepatihanPro" w:hAnsi="KepatihanPro"/></w:rPr><w:tab/><w:t xml:space="preserve">y e </w:t></w:r><w:proofErr w:type="spellStart"/><w:r><w:rPr><w:rFonts w:ascii="KepatihanPro" w:hAnsi="KepatihanPro"/></w:rPr><w:t>e</w:t></w:r><w:proofErr w:type="spellEnd"/><w:r><w:rPr><w:rFonts w:ascii="KepatihanPro" w:hAnsi="KepatihanPro"/></w:rPr><w:t xml:space="preserve"> </w:t></w:r><w:proofErr w:type="spellStart"/><w:r><w:rPr><w:rFonts w:ascii="KepatihanPro" w:hAnsi="KepatihanPro"/></w:rPr><w:t>nw</w:t></w:r><w:proofErr w:type="spellEnd"/></w:p><w:p w:rsidR="00661454" w:rsidRDefault="00661454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w</w:t></w:r><w:proofErr w:type="gramEnd"/><w:r><w:rPr><w:rFonts w:ascii="KepatihanPro" w:hAnsi="KepatihanPro"/></w:rPr><w:t xml:space="preserve"> t </w:t></w:r><w:proofErr w:type="spellStart"/><w:r><w:rPr><w:rFonts w:ascii="KepatihanPro" w:hAnsi="KepatihanPro"/></w:rPr><w:t>t</w:t></w:r><w:proofErr w:type="spellEnd"/><w:r><w:rPr><w:rFonts w:ascii="KepatihanPro" w:hAnsi="KepatihanPro"/></w:rPr><w:t xml:space="preserve"> </w:t></w:r><w:proofErr w:type="spellStart"/><w:r><w:rPr><w:rFonts w:ascii="KepatihanPro" w:hAnsi="KepatihanPro"/></w:rPr><w:t>py</w:t></w:r><w:proofErr w:type="spellEnd"/><w:r><w:rPr><w:rFonts w:ascii="KepatihanPro" w:hAnsi="KepatihanPro"/></w:rPr><w:tab/><w:t xml:space="preserve">y 1 </w:t></w:r><w:proofErr w:type="spellStart"/><w:r><w:rPr><w:rFonts w:ascii="KepatihanPro" w:hAnsi="KepatihanPro"/></w:rPr><w:t>1</w:t></w:r><w:proofErr w:type="spellEnd"/><w:r><w:rPr><w:rFonts w:ascii="KepatihanPro" w:hAnsi="KepatihanPro"/></w:rPr><w:t xml:space="preserve"> </w:t></w:r><w:proofErr w:type="spellStart"/><w:r><w:rPr><w:rFonts w:ascii="KepatihanPro" w:hAnsi="KepatihanPro"/></w:rPr><w:t>ny</w:t></w:r><w:proofErr w:type="spellEnd"/><w:r><w:rPr><w:rFonts w:ascii="KepatihanPro" w:hAnsi="KepatihanPro"/></w:rPr><w:tab/><w:t xml:space="preserve">y 3 </w:t></w:r><w:proofErr w:type="spellStart"/><w:r><w:rPr><w:rFonts w:ascii="KepatihanPro" w:hAnsi="KepatihanPro"/></w:rPr><w:t>3</w:t></w:r><w:proofErr w:type="spellEnd"/><w:r><w:rPr><w:rFonts w:ascii="KepatihanPro" w:hAnsi="KepatihanPro"/></w:rPr><w:t xml:space="preserve"> p5</w:t></w:r><w:r><w:rPr><w:rFonts w:ascii="KepatihanPro" w:hAnsi="KepatihanPro"/></w:rPr><w:tab/><w:t xml:space="preserve">5 3 </w:t></w:r><w:proofErr w:type="spellStart"/><w:r><w:rPr><w:rFonts w:ascii="KepatihanPro" w:hAnsi="KepatihanPro"/></w:rPr><w:t>3</w:t></w:r><w:proofErr w:type="spellEnd"/><w:r><w:rPr><w:rFonts w:ascii="KepatihanPro" w:hAnsi="KepatihanPro"/></w:rPr><w:t xml:space="preserve"> g2</w:t></w:r></w:p><w:p w:rsidR="00661454" w:rsidRDefault="00661454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2 5 </w:t></w:r><w:proofErr w:type="spellStart"/><w:r><w:rPr><w:rFonts w:ascii="KepatihanPro" w:hAnsi="KepatihanPro"/></w:rPr><w:t>5</w:t></w:r><w:proofErr w:type="spellEnd"/><w:r><w:rPr><w:rFonts w:ascii="KepatihanPro" w:hAnsi="KepatihanPro"/></w:rPr><w:t xml:space="preserve"> 3</w:t></w:r><w:r><w:rPr><w:rFonts w:ascii="KepatihanPro" w:hAnsi="KepatihanPro"/></w:rPr><w:tab/><w:t xml:space="preserve">3 1 </w:t></w:r><w:proofErr w:type="spellStart"/><w:r><w:rPr><w:rFonts w:ascii="KepatihanPro" w:hAnsi="KepatihanPro"/></w:rPr><w:t>1</w:t></w:r><w:proofErr w:type="spellEnd"/><w:r><w:rPr><w:rFonts w:ascii="KepatihanPro" w:hAnsi="KepatihanPro"/></w:rPr><w:t xml:space="preserve"> </w:t></w:r><w:proofErr w:type="spellStart"/><w:proofErr w:type="gramStart"/><w:r><w:rPr><w:rFonts w:ascii="KepatihanPro" w:hAnsi="KepatihanPro"/></w:rPr><w:t>ny</w:t></w:r><w:proofErr w:type="spellEnd"/><w:proofErr w:type="gramEnd"/><w:r><w:rPr><w:rFonts w:ascii="KepatihanPro" w:hAnsi="KepatihanPro"/></w:rPr><w:tab/><w:t xml:space="preserve">y 5 </w:t></w:r><w:proofErr w:type="spellStart"/><w:r><w:rPr><w:rFonts w:ascii="KepatihanPro" w:hAnsi="KepatihanPro"/></w:rPr><w:t>5</w:t></w:r><w:proofErr w:type="spellEnd"/><w:r><w:rPr><w:rFonts w:ascii="KepatihanPro" w:hAnsi="KepatihanPro"/></w:rPr><w:t xml:space="preserve"> p3</w:t></w:r><w:r><w:rPr><w:rFonts w:ascii="KepatihanPro" w:hAnsi="KepatihanPro"/></w:rPr><w:tab/><w:t xml:space="preserve">3 1 </w:t></w:r><w:proofErr w:type="spellStart"/><w:r><w:rPr><w:rFonts w:ascii="KepatihanPro" w:hAnsi="KepatihanPro"/></w:rPr><w:t>1</w:t></w:r><w:proofErr w:type="spellEnd"/><w:r><w:rPr><w:rFonts w:ascii="KepatihanPro" w:hAnsi="KepatihanPro"/></w:rPr><w:t xml:space="preserve"> </w:t></w:r><w:proofErr w:type="spellStart"/><w:r><w:rPr><w:rFonts w:ascii="KepatihanPro" w:hAnsi="KepatihanPro"/></w:rPr><w:t>ny</w:t></w:r><w:proofErr w:type="spellEnd"/></w:p><w:p w:rsidR="00661454" w:rsidRPr="001B1B20" w:rsidRDefault="00661454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y</w:t></w:r><w:proofErr w:type="gramEnd"/><w:r><w:rPr><w:rFonts w:ascii="KepatihanPro" w:hAnsi="KepatihanPro"/></w:rPr><w:t xml:space="preserve"> e </w:t></w:r><w:proofErr w:type="spellStart"/><w:r><w:rPr><w:rFonts w:ascii="KepatihanPro" w:hAnsi="KepatihanPro"/></w:rPr><w:t>e</w:t></w:r><w:proofErr w:type="spellEnd"/><w:r><w:rPr><w:rFonts w:ascii="KepatihanPro" w:hAnsi="KepatihanPro"/></w:rPr><w:t xml:space="preserve"> </w:t></w:r><w:proofErr w:type="spellStart"/><w:r><w:rPr><w:rFonts w:ascii="KepatihanPro" w:hAnsi="KepatihanPro"/></w:rPr><w:t>pt</w:t></w:r><w:proofErr w:type="spellEnd"/><w:r><w:rPr><w:rFonts w:ascii="KepatihanPro" w:hAnsi="KepatihanPro"/></w:rPr><w:tab/><w:t xml:space="preserve">t y </w:t></w:r><w:proofErr w:type="spellStart"/><w:r><w:rPr><w:rFonts w:ascii="KepatihanPro" w:hAnsi="KepatihanPro"/></w:rPr><w:t>y</w:t></w:r><w:proofErr w:type="spellEnd"/><w:r><w:rPr><w:rFonts w:ascii="KepatihanPro" w:hAnsi="KepatihanPro"/></w:rPr><w:t xml:space="preserve"> </w:t></w:r><w:proofErr w:type="spellStart"/><w:r><w:rPr><w:rFonts w:ascii="KepatihanPro" w:hAnsi="KepatihanPro"/></w:rPr><w:t>nt</w:t></w:r><w:proofErr w:type="spellEnd"/><w:r><w:rPr><w:rFonts w:ascii="KepatihanPro" w:hAnsi="KepatihanPro"/></w:rPr><w:tab/><w:t xml:space="preserve">t y </w:t></w:r><w:proofErr w:type="spellStart"/><w:r><w:rPr><w:rFonts w:ascii="KepatihanPro" w:hAnsi="KepatihanPro"/></w:rPr><w:t>y</w:t></w:r><w:proofErr w:type="spellEnd"/><w:r><w:rPr><w:rFonts w:ascii="KepatihanPro" w:hAnsi="KepatihanPro"/></w:rPr><w:t xml:space="preserve"> </w:t></w:r><w:proofErr w:type="spellStart"/><w:r><w:rPr><w:rFonts w:ascii="KepatihanPro" w:hAnsi="KepatihanPro"/></w:rPr><w:t>pt</w:t></w:r><w:proofErr w:type="spellEnd"/><w:r><w:rPr><w:rFonts w:ascii="KepatihanPro" w:hAnsi="KepatihanPro"/></w:rPr><w:tab/><w:t xml:space="preserve">t e </w:t></w:r><w:proofErr w:type="spellStart"/><w:r><w:rPr><w:rFonts w:ascii="KepatihanPro" w:hAnsi="KepatihanPro"/></w:rPr><w:t>e</w:t></w:r><w:proofErr w:type="spellEnd"/><w:r><w:rPr><w:rFonts w:ascii="KepatihanPro" w:hAnsi="KepatihanPro"/></w:rPr><w:t xml:space="preserve"> </w:t></w:r><w:proofErr w:type="spellStart"/><w:r><w:rPr><w:rFonts w:ascii="KepatihanPro" w:hAnsi="KepatihanPro"/></w:rPr><w:t>gw</w:t></w:r><w:proofErr w:type="spellEnd"/><w:r><w:rPr><w:rFonts w:ascii="KepatihanPro" w:hAnsi="KepatihanPro"/></w:rPr><w:t xml:space="preserve"> 
<S bracket end></w:t></w:r></w:p><w:sectPr w:rsidR="00661454" w:rsidRPr="001B1B20" w:rsidSect="00CF257D"><w:pgSz w:w="11900" w:h="16840"/><w:pgMar w:top="1440" w:right="1800" w:bottom="1440" w:left="1800" w:header="708" w:footer="708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454"/>
    <w:rsid w:val="001B1B20"/>
    <w:rsid w:val="004840DB"/>
    <w:rsid w:val="005F42D2"/>
    <w:rsid w:val="00661454"/>
    <w:rsid w:val="00CF257D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2</TotalTime>
  <Pages>1</Pages>
  <Words>36</Words>
  <Characters>208</Characters>
  <Application>Microsoft Macintosh Word</Application>
  <DocSecurity>0</DocSecurity>
  <Lines>1</Lines>
  <Paragraphs>1</Paragraphs>
  <ScaleCrop>false</ScaleCrop>
  <Company>Yale-NUS College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1</cp:revision>
  <dcterms:created xsi:type="dcterms:W3CDTF">2014-12-20T15:17:00Z</dcterms:created>
  <dcterms:modified xsi:type="dcterms:W3CDTF">2014-12-20T15:19:00Z</dcterms:modified>
</cp:coreProperties>
</file>