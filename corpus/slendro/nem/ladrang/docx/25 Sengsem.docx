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 standalone="yes"?>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<w:body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&lt;F </w:t></w:r><w:proofErr w:type="spellStart"/><w:r><w:rPr><w:rFonts w:ascii="Arial" w:hAnsi="Arial"/></w:rPr><w:t>Ladrang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&lt;T </w:t></w:r><w:proofErr w:type="spellStart"/><w:r w:rsidR="00873964"><w:rPr><w:rFonts w:ascii="Arial" w:hAnsi="Arial"/></w:rPr><w:t>Sengsem</w:t></w:r><w:proofErr w:type="spellEnd"/><w:r><w:rPr><w:rFonts w:ascii="Arial" w:hAnsi="Arial"/></w:rPr><w:t>&gt;</w:t></w:r></w:p><w:p w:rsidR="005F42D2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&lt;L </w:t></w:r><w:proofErr w:type="spellStart"/><w:r><w:rPr><w:rFonts w:ascii="Arial" w:hAnsi="Arial"/></w:rPr><w:t>slendro</w:t></w:r><w:proofErr w:type="spellEnd"/><w:r><w:rPr><w:rFonts w:ascii="Arial" w:hAnsi="Arial"/></w:rPr><w:t>&gt;</w:t></w:r></w:p><w:p w:rsidR="005F42D2" w:rsidRDefault="00F1458E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&lt;P nem</w:t></w:r><w:r w:rsidR="005F42D2"><w:rPr><w:rFonts w:ascii="Arial" w:hAnsi="Arial"/></w:rPr><w:t>&gt;</w:t></w:r></w:p><w:p w:rsidR="00873964" w:rsidRDefault="00873964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 xml:space="preserve">&lt;C </w:t></w:r><w:proofErr w:type="spellStart"/><w:r><w:rPr><w:rFonts w:ascii="Arial" w:hAnsi="Arial"/></w:rPr><w:t>Nartosabdho</w:t></w:r><w:proofErr w:type="spellEnd"/><w:r><w:rPr><w:rFonts w:ascii="Arial" w:hAnsi="Arial"/></w:rPr><w:t>&gt;</w:t></w:r></w:p><w:p w:rsidR="00CF257D" w:rsidRPr="00E95FAD" w:rsidRDefault="005F42D2" w:rsidP="005F42D2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 w:rsidR="00873964"><w:rPr><w:rFonts w:ascii="Arial" w:hAnsi="Arial"/></w:rPr><w:t xml:space="preserve"> Buka&gt;</w:t></w:r><w:bookmarkStart w:id="0" w:name="_GoBack"/><w:bookmarkEnd w:id="0"/></w:p><w:p w:rsidR="00E95FAD" w:rsidRDefault="0087396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6</w:t></w:r><w:r><w:rPr><w:rFonts w:ascii="KepatihanPro" w:hAnsi="KepatihanPro"/></w:rPr><w:tab/><w:t>6 3 5 6</w:t></w:r><w:r><w:rPr><w:rFonts w:ascii="KepatihanPro" w:hAnsi="KepatihanPro"/></w:rPr><w:tab/><w:t>5 6 5 3</w:t></w:r><w:r><w:rPr><w:rFonts w:ascii="KepatihanPro" w:hAnsi="KepatihanPro"/></w:rPr><w:tab/><w:t xml:space="preserve">2 1 y </w:t></w:r><w:proofErr w:type="spellStart"/><w:r><w:rPr><w:rFonts w:ascii="KepatihanPro" w:hAnsi="KepatihanPro"/></w:rPr><w:t>gt</w:t></w:r><w:proofErr w:type="spellEnd"/></w:p><w:p w:rsidR="00873964" w:rsidRPr="00E95FAD" w:rsidRDefault="00873964" w:rsidP="00873964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Ompak</w:t></w:r><w:proofErr w:type="spellEnd"/><w:r><w:rPr><w:rFonts w:ascii="Arial" w:hAnsi="Arial"/></w:rPr><w:t>&gt;</w:t></w:r></w:p><w:p w:rsidR="00873964" w:rsidRDefault="00873964" w:rsidP="00873964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t</w:t></w:r><w:proofErr w:type="gramEnd"/><w:r><w:rPr><w:rFonts w:ascii="KepatihanPro" w:hAnsi="KepatihanPro"/></w:rPr><w:t xml:space="preserve"> e y t</w:t></w:r><w:r><w:rPr><w:rFonts w:ascii="KepatihanPro" w:hAnsi="KepatihanPro"/></w:rPr><w:tab/><w:t xml:space="preserve">w e y </w:t></w:r><w:proofErr w:type="spellStart"/><w:r><w:rPr><w:rFonts w:ascii="KepatihanPro" w:hAnsi="KepatihanPro"/></w:rPr><w:t>nt</w:t></w:r><w:proofErr w:type="spellEnd"/><w:r><w:rPr><w:rFonts w:ascii="KepatihanPro" w:hAnsi="KepatihanPro"/></w:rPr><w:tab/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1 p6</w:t></w:r><w:r><w:rPr><w:rFonts w:ascii="KepatihanPro" w:hAnsi="KepatihanPro"/></w:rPr><w:tab/><w:t>3 5 3 n2</w:t></w:r></w:p><w:p w:rsidR="00873964" w:rsidRDefault="0087396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 xml:space="preserve">2 </w:t></w:r><w:proofErr w:type="spellStart"/><w:r><w:rPr><w:rFonts w:ascii="KepatihanPro" w:hAnsi="KepatihanPro"/></w:rPr><w:t>2</w:t></w:r><w:proofErr w:type="spellEnd"/><w:r><w:rPr><w:rFonts w:ascii="KepatihanPro" w:hAnsi="KepatihanPro"/></w:rPr><w:t xml:space="preserve"> 1 y</w:t></w:r><w:r><w:rPr><w:rFonts w:ascii="KepatihanPro" w:hAnsi="KepatihanPro"/></w:rPr><w:tab/><w:t xml:space="preserve">3 </w:t></w:r><w:proofErr w:type="spellStart"/><w:r><w:rPr><w:rFonts w:ascii="KepatihanPro" w:hAnsi="KepatihanPro"/></w:rPr><w:t>3</w:t></w:r><w:proofErr w:type="spellEnd"/><w:r><w:rPr><w:rFonts w:ascii="KepatihanPro" w:hAnsi="KepatihanPro"/></w:rPr><w:t xml:space="preserve"> 5 </w:t></w:r><w:proofErr w:type="gramStart"/><w:r><w:rPr><w:rFonts w:ascii="KepatihanPro" w:hAnsi="KepatihanPro"/></w:rPr><w:t>n6</w:t></w:r><w:r><w:rPr><w:rFonts w:ascii="KepatihanPro" w:hAnsi="KepatihanPro"/></w:rPr><w:tab/><w:t>!</w:t></w:r><w:proofErr w:type="gramEnd"/><w:r><w:rPr><w:rFonts w:ascii="KepatihanPro" w:hAnsi="KepatihanPro"/></w:rPr><w:t xml:space="preserve"> 6 5 p3</w:t></w:r><w:r><w:rPr><w:rFonts w:ascii="KepatihanPro" w:hAnsi="KepatihanPro"/></w:rPr><w:tab/><w:t xml:space="preserve">2 1 y </w:t></w:r><w:proofErr w:type="spellStart"/><w:proofErr w:type="gramStart"/><w:r><w:rPr><w:rFonts w:ascii="KepatihanPro" w:hAnsi="KepatihanPro"/></w:rPr><w:t>gt</w:t></w:r><w:proofErr w:type="spellEnd"/><w:r><w:rPr><w:rFonts w:ascii="KepatihanPro" w:hAnsi="KepatihanPro"/></w:rPr><w:t xml:space="preserve"> 
<S bracket end></w:t></w:r><w:proofErr w:type="gramEnd"/></w:p><w:p w:rsidR="00873964" w:rsidRPr="00E95FAD" w:rsidRDefault="00873964" w:rsidP="00873964"><w:pPr><w:tabs><w:tab w:val="left" w:pos="2268"/><w:tab w:val="left" w:pos="4536"/><w:tab w:val="left" w:pos="6804"/></w:tabs><w:spacing w:line="360" w:lineRule="auto"/><w:rPr><w:rFonts w:ascii="Arial" w:hAnsi="Arial"/></w:rPr></w:pPr><w:r><w:rPr><w:rFonts w:ascii="Arial" w:hAnsi="Arial"/></w:rPr><w:t>&lt;S</w:t></w:r><w:r><w:rPr><w:rFonts w:ascii="Arial" w:hAnsi="Arial"/></w:rPr><w:t xml:space="preserve"> </w:t></w:r><w:proofErr w:type="spellStart"/><w:r><w:rPr><w:rFonts w:ascii="Arial" w:hAnsi="Arial"/></w:rPr><w:t>Ciblon</w:t></w:r><w:proofErr w:type="spellEnd"/><w:r><w:rPr><w:rFonts w:ascii="Arial" w:hAnsi="Arial"/></w:rPr><w:t>&gt;</w:t></w:r></w:p><w:p w:rsidR="00873964" w:rsidRDefault="00873964" w:rsidP="00873964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<S bracket start>
</w:t></w:r><w:proofErr w:type="gramStart"/><w:r><w:rPr><w:rFonts w:ascii="KepatihanPro" w:hAnsi="KepatihanPro"/></w:rPr><w:t>t</w:t></w:r><w:proofErr w:type="gramEnd"/><w:r><w:rPr><w:rFonts w:ascii="KepatihanPro" w:hAnsi="KepatihanPro"/></w:rPr><w:t xml:space="preserve"> 2 </w:t></w:r><w:proofErr w:type="spellStart"/><w:r><w:rPr><w:rFonts w:ascii="KepatihanPro" w:hAnsi="KepatihanPro"/></w:rPr><w:t>2</w:t></w:r><w:proofErr w:type="spellEnd"/><w:r><w:rPr><w:rFonts w:ascii="KepatihanPro" w:hAnsi="KepatihanPro"/></w:rPr><w:t xml:space="preserve">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5</w:t></w:r><w:r><w:rPr><w:rFonts w:ascii="KepatihanPro" w:hAnsi="KepatihanPro"/></w:rPr><w:tab/><w:t xml:space="preserve">5 2 </w:t></w:r><w:proofErr w:type="spellStart"/><w:r><w:rPr><w:rFonts w:ascii="KepatihanPro" w:hAnsi="KepatihanPro"/></w:rPr><w:t>2</w:t></w:r><w:proofErr w:type="spellEnd"/><w:r><w:rPr><w:rFonts w:ascii="KepatihanPro" w:hAnsi="KepatihanPro"/></w:rPr><w:t xml:space="preserve"> 3</w:t></w:r><w:r><w:rPr><w:rFonts w:ascii="KepatihanPro" w:hAnsi="KepatihanPro"/></w:rPr><w:tab/><w:t xml:space="preserve">3 6 </w:t></w:r><w:proofErr w:type="spellStart"/><w:r><w:rPr><w:rFonts w:ascii="KepatihanPro" w:hAnsi="KepatihanPro"/></w:rPr><w:t>6</w:t></w:r><w:proofErr w:type="spellEnd"/><w:r><w:rPr><w:rFonts w:ascii="KepatihanPro" w:hAnsi="KepatihanPro"/></w:rPr><w:t xml:space="preserve"> n5</w:t></w:r></w:p><w:p w:rsidR="00873964" w:rsidRDefault="0087396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5 # # @</w:t></w:r><w:r><w:rPr><w:rFonts w:ascii="KepatihanPro" w:hAnsi="KepatihanPro"/></w:rPr><w:tab/></w:r><w:proofErr w:type="gramStart"/><w:r><w:rPr><w:rFonts w:ascii="KepatihanPro" w:hAnsi="KepatihanPro"/></w:rPr><w:t>@ !</w:t></w:r><w:proofErr w:type="gramEnd"/><w:r><w:rPr><w:rFonts w:ascii="KepatihanPro" w:hAnsi="KepatihanPro"/></w:rPr><w:t xml:space="preserve"> ! </w:t></w:r><w:proofErr w:type="gramStart"/><w:r><w:rPr><w:rFonts w:ascii="KepatihanPro" w:hAnsi="KepatihanPro"/></w:rPr><w:t>p6</w:t></w:r><w:proofErr w:type="gramEnd"/><w:r><w:rPr><w:rFonts w:ascii="KepatihanPro" w:hAnsi="KepatihanPro"/></w:rPr><w:tab/><w:t xml:space="preserve">6 3 </w:t></w:r><w:proofErr w:type="spellStart"/><w:r><w:rPr><w:rFonts w:ascii="KepatihanPro" w:hAnsi="KepatihanPro"/></w:rPr><w:t>3</w:t></w:r><w:proofErr w:type="spellEnd"/><w:r><w:rPr><w:rFonts w:ascii="KepatihanPro" w:hAnsi="KepatihanPro"/></w:rPr><w:t xml:space="preserve"> 5</w:t></w:r><w:r><w:rPr><w:rFonts w:ascii="KepatihanPro" w:hAnsi="KepatihanPro"/></w:rPr><w:tab/><w:t xml:space="preserve">5 3 </w:t></w:r><w:proofErr w:type="spellStart"/><w:r><w:rPr><w:rFonts w:ascii="KepatihanPro" w:hAnsi="KepatihanPro"/></w:rPr><w:t>3</w:t></w:r><w:proofErr w:type="spellEnd"/><w:r><w:rPr><w:rFonts w:ascii="KepatihanPro" w:hAnsi="KepatihanPro"/></w:rPr><w:t xml:space="preserve"> n2</w:t></w:r></w:p><w:p w:rsidR="00873964" w:rsidRDefault="00873964" w:rsidP="00E95FAD"><w:pPr><w:tabs><w:tab w:val="left" w:pos="2268"/><w:tab w:val="left" w:pos="4536"/><w:tab w:val="left" w:pos="6804"/></w:tabs><w:spacing w:line="360" w:lineRule="auto"/><w:rPr><w:rFonts w:ascii="KepatihanPro" w:hAnsi="KepatihanPro"/></w:rPr></w:pPr><w:r><w:rPr><w:rFonts w:ascii="KepatihanPro" w:hAnsi="KepatihanPro"/></w:rPr><w:t>2 # # @</w:t></w:r><w:r><w:rPr><w:rFonts w:ascii="KepatihanPro" w:hAnsi="KepatihanPro"/></w:rPr><w:tab/></w:r><w:proofErr w:type="gramStart"/><w:r><w:rPr><w:rFonts w:ascii="KepatihanPro" w:hAnsi="KepatihanPro"/></w:rPr><w:t>@ !</w:t></w:r><w:proofErr w:type="gramEnd"/><w:r><w:rPr><w:rFonts w:ascii="KepatihanPro" w:hAnsi="KepatihanPro"/></w:rPr><w:t xml:space="preserve"> ! </w:t></w:r><w:proofErr w:type="gramStart"/><w:r><w:rPr><w:rFonts w:ascii="KepatihanPro" w:hAnsi="KepatihanPro"/></w:rPr><w:t>p6</w:t></w:r><w:proofErr w:type="gramEnd"/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3</w:t></w:r><w:r><w:rPr><w:rFonts w:ascii="KepatihanPro" w:hAnsi="KepatihanPro"/></w:rPr><w:tab/><w:t xml:space="preserve">3 5 </w:t></w:r><w:proofErr w:type="spellStart"/><w:r><w:rPr><w:rFonts w:ascii="KepatihanPro" w:hAnsi="KepatihanPro"/></w:rPr><w:t>5</w:t></w:r><w:proofErr w:type="spellEnd"/><w:r><w:rPr><w:rFonts w:ascii="KepatihanPro" w:hAnsi="KepatihanPro"/></w:rPr><w:t xml:space="preserve"> n6</w:t></w:r></w:p><w:p w:rsidR="00873964" w:rsidRPr="001B1B20" w:rsidRDefault="00873964" w:rsidP="00E95FAD"><w:pPr><w:tabs><w:tab w:val="left" w:pos="2268"/><w:tab w:val="left" w:pos="4536"/><w:tab w:val="left" w:pos="6804"/></w:tabs><w:spacing w:line="360" w:lineRule="auto"/><w:rPr><w:rFonts w:ascii="KepatihanPro" w:hAnsi="KepatihanPro"/></w:rPr></w:pPr><w:proofErr w:type="gramStart"/><w:r><w:rPr><w:rFonts w:ascii="KepatihanPro" w:hAnsi="KepatihanPro"/></w:rPr><w:t>6 !</w:t></w:r><w:proofErr w:type="gramEnd"/><w:r><w:rPr><w:rFonts w:ascii="KepatihanPro" w:hAnsi="KepatihanPro"/></w:rPr><w:t xml:space="preserve"> ! 6</w:t></w:r><w:r><w:rPr><w:rFonts w:ascii="KepatihanPro" w:hAnsi="KepatihanPro"/></w:rPr><w:tab/><w:t xml:space="preserve">6 5 </w:t></w:r><w:proofErr w:type="spellStart"/><w:r><w:rPr><w:rFonts w:ascii="KepatihanPro" w:hAnsi="KepatihanPro"/></w:rPr><w:t>5</w:t></w:r><w:proofErr w:type="spellEnd"/><w:r><w:rPr><w:rFonts w:ascii="KepatihanPro" w:hAnsi="KepatihanPro"/></w:rPr><w:t xml:space="preserve"> p3</w:t></w:r><w:r><w:rPr><w:rFonts w:ascii="KepatihanPro" w:hAnsi="KepatihanPro"/></w:rPr><w:tab/><w:t xml:space="preserve">3 2 </w:t></w:r><w:proofErr w:type="spellStart"/><w:r><w:rPr><w:rFonts w:ascii="KepatihanPro" w:hAnsi="KepatihanPro"/></w:rPr><w:t>2</w:t></w:r><w:proofErr w:type="spellEnd"/><w:r><w:rPr><w:rFonts w:ascii="KepatihanPro" w:hAnsi="KepatihanPro"/></w:rPr><w:t xml:space="preserve"> 1</w:t></w:r><w:r><w:rPr><w:rFonts w:ascii="KepatihanPro" w:hAnsi="KepatihanPro"/></w:rPr><w:tab/><w:t xml:space="preserve">1 y </w:t></w:r><w:proofErr w:type="spellStart"/><w:r><w:rPr><w:rFonts w:ascii="KepatihanPro" w:hAnsi="KepatihanPro"/></w:rPr><w:t>y</w:t></w:r><w:proofErr w:type="spellEnd"/><w:r><w:rPr><w:rFonts w:ascii="KepatihanPro" w:hAnsi="KepatihanPro"/></w:rPr><w:t xml:space="preserve"> </w:t></w:r><w:proofErr w:type="spellStart"/><w:proofErr w:type="gramStart"/><w:r><w:rPr><w:rFonts w:ascii="KepatihanPro" w:hAnsi="KepatihanPro"/></w:rPr><w:t>gt</w:t></w:r><w:proofErr w:type="spellEnd"/><w:r><w:rPr><w:rFonts w:ascii="KepatihanPro" w:hAnsi="KepatihanPro"/></w:rPr><w:t xml:space="preserve"> 
<S bracket end></w:t></w:r><w:proofErr w:type="gramEnd"/></w:p><w:sectPr w:rsidR="00873964" w:rsidRPr="001B1B20" w:rsidSect="00CF257D"><w:pgSz w:w="11900" w:h="16840"/><w:pgMar w:top="1440" w:right="1800" w:bottom="1440" w:left="1800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64"/>
    <w:rsid w:val="001B1B20"/>
    <w:rsid w:val="004840DB"/>
    <w:rsid w:val="005F42D2"/>
    <w:rsid w:val="00873964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48</Words>
  <Characters>280</Characters>
  <Application>Microsoft Macintosh Word</Application>
  <DocSecurity>0</DocSecurity>
  <Lines>2</Lines>
  <Paragraphs>1</Paragraphs>
  <ScaleCrop>false</ScaleCrop>
  <Company>Yale-NUS College</Company>
  <LinksUpToDate>false</LinksUpToDate>
  <CharactersWithSpaces>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2014-12-21T04:56:00Z</dcterms:created>
  <dcterms:modified xsi:type="dcterms:W3CDTF">2014-12-21T04:58:00Z</dcterms:modified>
</cp:coreProperties>
</file>