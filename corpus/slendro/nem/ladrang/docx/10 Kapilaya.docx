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&lt;F </w:t>
      </w:r>
      <w:proofErr w:type="spellStart"/>
      <w:r>
        <w:rPr>
          <w:rFonts w:ascii="Arial" w:hAnsi="Arial"/>
        </w:rPr>
        <w:t>Ladrang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proofErr w:type="spellStart"/>
      <w:r w:rsidR="009B3FE0">
        <w:rPr>
          <w:rFonts w:ascii="Arial" w:hAnsi="Arial"/>
        </w:rPr>
        <w:t>Kapilaya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&lt;L </w:t>
      </w:r>
      <w:proofErr w:type="spellStart"/>
      <w:r>
        <w:rPr>
          <w:rFonts w:ascii="Arial" w:hAnsi="Arial"/>
        </w:rPr>
        <w:t>slendro</w:t>
      </w:r>
      <w:proofErr w:type="spellEnd"/>
      <w:r>
        <w:rPr>
          <w:rFonts w:ascii="Arial" w:hAnsi="Arial"/>
        </w:rPr>
        <w:t>&gt;</w:t>
      </w:r>
    </w:p>
    <w:p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9B3FE0">
        <w:rPr>
          <w:rFonts w:ascii="Arial" w:hAnsi="Arial"/>
        </w:rPr>
        <w:t xml:space="preserve"> Buka&gt;</w:t>
      </w:r>
      <w:bookmarkStart w:id="0" w:name="_GoBack"/>
      <w:bookmarkEnd w:id="0"/>
    </w:p>
    <w:p w:rsidR="00E95FAD" w:rsidRDefault="009B3FE0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1 2</w:t>
      </w:r>
      <w:r>
        <w:rPr>
          <w:rFonts w:ascii="KepatihanPro" w:hAnsi="KepatihanPro"/>
        </w:rPr>
        <w:tab/>
        <w:t>3 6 1 2</w:t>
      </w:r>
      <w:r>
        <w:rPr>
          <w:rFonts w:ascii="KepatihanPro" w:hAnsi="KepatihanPro"/>
        </w:rPr>
        <w:tab/>
        <w:t xml:space="preserve">2 1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gy</w:t>
      </w:r>
      <w:proofErr w:type="spellEnd"/>
    </w:p>
    <w:p w:rsidR="009B3FE0" w:rsidRDefault="009B3FE0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</w:p>
    <w:p w:rsidR="009B3FE0" w:rsidRDefault="009B3FE0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[</w:t>
      </w: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2</w:t>
      </w:r>
      <w:r>
        <w:rPr>
          <w:rFonts w:ascii="KepatihanPro" w:hAnsi="KepatihanPro"/>
        </w:rPr>
        <w:tab/>
        <w:t xml:space="preserve">2 1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ny</w:t>
      </w:r>
      <w:proofErr w:type="spellEnd"/>
      <w:r>
        <w:rPr>
          <w:rFonts w:ascii="KepatihanPro" w:hAnsi="KepatihanPro"/>
        </w:rPr>
        <w:tab/>
        <w:t xml:space="preserve">y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p2</w:t>
      </w:r>
      <w:r>
        <w:rPr>
          <w:rFonts w:ascii="KepatihanPro" w:hAnsi="KepatihanPro"/>
        </w:rPr>
        <w:tab/>
        <w:t xml:space="preserve">2 1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ny</w:t>
      </w:r>
      <w:proofErr w:type="spellEnd"/>
    </w:p>
    <w:p w:rsidR="009B3FE0" w:rsidRDefault="009B3FE0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p2</w:t>
      </w:r>
      <w:r>
        <w:rPr>
          <w:rFonts w:ascii="KepatihanPro" w:hAnsi="KepatihanPro"/>
        </w:rPr>
        <w:tab/>
        <w:t xml:space="preserve">2 3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n5</w:t>
      </w:r>
      <w:r>
        <w:rPr>
          <w:rFonts w:ascii="KepatihanPro" w:hAnsi="KepatihanPro"/>
        </w:rPr>
        <w:tab/>
        <w:t xml:space="preserve">5 6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p3</w:t>
      </w:r>
      <w:r>
        <w:rPr>
          <w:rFonts w:ascii="KepatihanPro" w:hAnsi="KepatihanPro"/>
        </w:rPr>
        <w:tab/>
        <w:t xml:space="preserve">3 1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gy</w:t>
      </w:r>
      <w:proofErr w:type="spellEnd"/>
    </w:p>
    <w:p w:rsidR="009B3FE0" w:rsidRDefault="009B3FE0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5</w:t>
      </w:r>
      <w:r>
        <w:rPr>
          <w:rFonts w:ascii="KepatihanPro" w:hAnsi="KepatihanPro"/>
        </w:rPr>
        <w:tab/>
        <w:t xml:space="preserve">5 1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ny</w:t>
      </w:r>
      <w:proofErr w:type="spellEnd"/>
      <w:r>
        <w:rPr>
          <w:rFonts w:ascii="KepatihanPro" w:hAnsi="KepatihanPro"/>
        </w:rPr>
        <w:tab/>
        <w:t xml:space="preserve">y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p5</w:t>
      </w:r>
      <w:r>
        <w:rPr>
          <w:rFonts w:ascii="KepatihanPro" w:hAnsi="KepatihanPro"/>
        </w:rPr>
        <w:tab/>
        <w:t xml:space="preserve">5 1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n6</w:t>
      </w:r>
    </w:p>
    <w:p w:rsidR="009B3FE0" w:rsidRDefault="009B3FE0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6 5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p6</w:t>
      </w:r>
      <w:r>
        <w:rPr>
          <w:rFonts w:ascii="KepatihanPro" w:hAnsi="KepatihanPro"/>
        </w:rPr>
        <w:tab/>
        <w:t xml:space="preserve">6 5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n6</w:t>
      </w:r>
      <w:r>
        <w:rPr>
          <w:rFonts w:ascii="KepatihanPro" w:hAnsi="KepatihanPro"/>
        </w:rPr>
        <w:tab/>
        <w:t xml:space="preserve">6 3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p5</w:t>
      </w:r>
      <w:r>
        <w:rPr>
          <w:rFonts w:ascii="KepatihanPro" w:hAnsi="KepatihanPro"/>
        </w:rPr>
        <w:tab/>
        <w:t xml:space="preserve">5 3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g2</w:t>
      </w:r>
    </w:p>
    <w:p w:rsidR="009B3FE0" w:rsidRDefault="009B3FE0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2 6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5</w:t>
      </w:r>
      <w:r>
        <w:rPr>
          <w:rFonts w:ascii="KepatihanPro" w:hAnsi="KepatihanPro"/>
        </w:rPr>
        <w:tab/>
        <w:t xml:space="preserve">5 3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n2</w:t>
      </w:r>
      <w:r>
        <w:rPr>
          <w:rFonts w:ascii="KepatihanPro" w:hAnsi="KepatihanPro"/>
        </w:rPr>
        <w:tab/>
        <w:t xml:space="preserve">2 6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p5</w:t>
      </w:r>
      <w:r>
        <w:rPr>
          <w:rFonts w:ascii="KepatihanPro" w:hAnsi="KepatihanPro"/>
        </w:rPr>
        <w:tab/>
        <w:t xml:space="preserve">5 3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n2</w:t>
      </w:r>
    </w:p>
    <w:p w:rsidR="009B3FE0" w:rsidRPr="001B1B20" w:rsidRDefault="009B3FE0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2 3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p2</w:t>
      </w:r>
      <w:r>
        <w:rPr>
          <w:rFonts w:ascii="KepatihanPro" w:hAnsi="KepatihanPro"/>
        </w:rPr>
        <w:tab/>
        <w:t xml:space="preserve">2 3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n5</w:t>
      </w:r>
      <w:r>
        <w:rPr>
          <w:rFonts w:ascii="KepatihanPro" w:hAnsi="KepatihanPro"/>
        </w:rPr>
        <w:tab/>
        <w:t xml:space="preserve">5 6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p3</w:t>
      </w:r>
      <w:r>
        <w:rPr>
          <w:rFonts w:ascii="KepatihanPro" w:hAnsi="KepatihanPro"/>
        </w:rPr>
        <w:tab/>
        <w:t xml:space="preserve">3 1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proofErr w:type="gramStart"/>
      <w:r>
        <w:rPr>
          <w:rFonts w:ascii="KepatihanPro" w:hAnsi="KepatihanPro"/>
        </w:rPr>
        <w:t>gy</w:t>
      </w:r>
      <w:proofErr w:type="spellEnd"/>
      <w:r>
        <w:rPr>
          <w:rFonts w:ascii="KepatihanPro" w:hAnsi="KepatihanPro"/>
        </w:rPr>
        <w:t xml:space="preserve"> ]</w:t>
      </w:r>
      <w:proofErr w:type="gramEnd"/>
    </w:p>
    <w:sectPr w:rsidR="009B3FE0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FE0"/>
    <w:rsid w:val="001B1B20"/>
    <w:rsid w:val="004840DB"/>
    <w:rsid w:val="005F42D2"/>
    <w:rsid w:val="009B3FE0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2</TotalTime>
  <Pages>1</Pages>
  <Words>44</Words>
  <Characters>252</Characters>
  <Application>Microsoft Macintosh Word</Application>
  <DocSecurity>0</DocSecurity>
  <Lines>2</Lines>
  <Paragraphs>1</Paragraphs>
  <ScaleCrop>false</ScaleCrop>
  <Company>Yale-NUS College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2014-12-20T15:12:00Z</dcterms:created>
  <dcterms:modified xsi:type="dcterms:W3CDTF">2014-12-20T15:14:00Z</dcterms:modified>
</cp:coreProperties>
</file>