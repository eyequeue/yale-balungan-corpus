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151170B4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&lt;F Ladrang&gt;</w:t></w:r></w:p><w:p w14:paraId="591D6495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B97F13"><w:rPr><w:rFonts w:ascii="Arial" w:hAnsi="Arial"/></w:rPr><w:t>Gendir</w:t></w:r><w:r><w:rPr><w:rFonts w:ascii="Arial" w:hAnsi="Arial"/></w:rPr><w:t>&gt;</w:t></w:r></w:p><w:p w14:paraId="57A89500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&lt;L slendro&gt;</w:t></w:r></w:p><w:p w14:paraId="7968F7EA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4AFBC0D2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B97F13"><w:rPr><w:rFonts w:ascii="Arial" w:hAnsi="Arial"/></w:rPr><w:t xml:space="preserve"> Buka&gt;</w:t></w:r></w:p><w:p w14:paraId="37211906" w14:textId="77777777" w:rsidR="00E95FAD" w:rsidRDefault="00B97F13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3 2 3 3</w:t></w:r><w:r><w:rPr><w:rFonts w:ascii="KepatihanPro" w:hAnsi="KepatihanPro"/></w:rPr><w:tab/><w:t>3 2 1 6</w:t></w:r><w:r><w:rPr><w:rFonts w:ascii="KepatihanPro" w:hAnsi="KepatihanPro"/></w:rPr><w:tab/><w:t>6 3 6 5</w:t></w:r><w:r><w:rPr><w:rFonts w:ascii="KepatihanPro" w:hAnsi="KepatihanPro"/></w:rPr><w:tab/><w:t>5 3 3 g2</w:t></w:r></w:p><w:p w14:paraId="0BC9C1C4" w14:textId="77777777" w:rsidR="00B97F13" w:rsidRDefault="00B97F13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14:paraId="561B33B9" w14:textId="77777777" w:rsidR="00B97F13" w:rsidRDefault="00B97F13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3 1 3 2</w:t></w:r><w:r><w:rPr><w:rFonts w:ascii="KepatihanPro" w:hAnsi="KepatihanPro"/></w:rPr><w:tab/><w:t>3 1 3 n2</w:t></w:r><w:r><w:rPr><w:rFonts w:ascii="KepatihanPro" w:hAnsi="KepatihanPro"/></w:rPr><w:tab/><w:t>3 1 3 p2</w:t></w:r><w:r><w:rPr><w:rFonts w:ascii="KepatihanPro" w:hAnsi="KepatihanPro"/></w:rPr><w:tab/><w:t>5 6 5 n3</w:t></w:r></w:p><w:p w14:paraId="6C9C30E6" w14:textId="77777777" w:rsidR="00B97F13" w:rsidRDefault="00B97F13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5 ! 5 p6</w:t></w:r><w:r><w:rPr><w:rFonts w:ascii="KepatihanPro" w:hAnsi="KepatihanPro"/></w:rPr><w:tab/><w:t>5 2 5 n3</w:t></w:r><w:r><w:rPr><w:rFonts w:ascii="KepatihanPro" w:hAnsi="KepatihanPro"/></w:rPr><w:tab/><w:t>5 ! 5 p6</w:t></w:r><w:r><w:rPr><w:rFonts w:ascii="KepatihanPro" w:hAnsi="KepatihanPro"/></w:rPr><w:tab/><w:t>3 1 3 g2</w:t></w:r></w:p><w:p w14:paraId="3F0CC896" w14:textId="77777777" w:rsidR="00B97F13" w:rsidRDefault="00B97F13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6 6 6 3</w:t></w:r><w:r><w:rPr><w:rFonts w:ascii="KepatihanPro" w:hAnsi="KepatihanPro"/></w:rPr><w:tab/><w:t>5 6 ! n6</w:t></w:r><w:r><w:rPr><w:rFonts w:ascii="KepatihanPro" w:hAnsi="KepatihanPro"/></w:rPr><w:tab/><w:t>3 2 3 p3</w:t></w:r><w:r><w:rPr><w:rFonts w:ascii="KepatihanPro" w:hAnsi="KepatihanPro"/></w:rPr><w:tab/><w:t>3 2 ! n6</w:t></w:r></w:p><w:p w14:paraId="68780505" w14:textId="6D0D4E6D" w:rsidR="00B97F13" w:rsidRPr="001B1B20" w:rsidRDefault="004A5ED0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2 3 p3</w:t></w:r><w:r><w:rPr><w:rFonts w:ascii="KepatihanPro" w:hAnsi="KepatihanPro"/></w:rPr><w:tab/><w:t>3 2 ! n6</w:t></w:r><w:r><w:rPr><w:rFonts w:ascii="KepatihanPro" w:hAnsi="KepatihanPro"/></w:rPr><w:tab/><w:t xml:space="preserve">j36 </w:t></w:r><w:bookmarkStart w:id="0" w:name="_GoBack"/><w:bookmarkEnd w:id="0"/><w:r w:rsidR="00B97F13"><w:rPr><w:rFonts w:ascii="KepatihanPro" w:hAnsi="KepatihanPro"/></w:rPr><w:t>5 j36 p5</w:t></w:r><w:r w:rsidR="00B97F13"><w:rPr><w:rFonts w:ascii="KepatihanPro" w:hAnsi="KepatihanPro"/></w:rPr><w:tab/><w:t>j36 j53 j21 g2 
<S bracket end></w:t></w:r></w:p><w:sectPr w:rsidR="00B97F13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13"/>
    <w:rsid w:val="001B1B20"/>
    <w:rsid w:val="004840DB"/>
    <w:rsid w:val="004A5ED0"/>
    <w:rsid w:val="005F42D2"/>
    <w:rsid w:val="009046B7"/>
    <w:rsid w:val="00B97F13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76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35</Words>
  <Characters>206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2014-12-20T14:46:00Z</dcterms:created>
  <dcterms:modified xsi:type="dcterms:W3CDTF">2014-12-21T08:31:00Z</dcterms:modified>
</cp:coreProperties>
</file>