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4A73AF">
        <w:rPr>
          <w:rFonts w:ascii="Arial" w:hAnsi="Arial"/>
        </w:rPr>
        <w:t>Bedhat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4A73AF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e</w:t>
      </w:r>
      <w:r>
        <w:rPr>
          <w:rFonts w:ascii="KepatihanPro" w:hAnsi="KepatihanPro"/>
        </w:rPr>
        <w:tab/>
        <w:t xml:space="preserve">e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w</w:t>
      </w:r>
      <w:r>
        <w:rPr>
          <w:rFonts w:ascii="KepatihanPro" w:hAnsi="KepatihanPro"/>
        </w:rPr>
        <w:tab/>
        <w:t>w e t y</w:t>
      </w:r>
      <w:r>
        <w:rPr>
          <w:rFonts w:ascii="KepatihanPro" w:hAnsi="KepatihanPro"/>
        </w:rPr>
        <w:tab/>
        <w:t xml:space="preserve">y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ge</w:t>
      </w:r>
      <w:proofErr w:type="spellEnd"/>
    </w:p>
    <w:p w:rsidR="004A73AF" w:rsidRPr="00E95FAD" w:rsidRDefault="004A73AF" w:rsidP="004A73AF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4A73AF" w:rsidRDefault="004A73AF" w:rsidP="004A73AF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e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ab/>
        <w:t>2 3 2 n1</w:t>
      </w:r>
      <w:r>
        <w:rPr>
          <w:rFonts w:ascii="KepatihanPro" w:hAnsi="KepatihanPro"/>
        </w:rPr>
        <w:tab/>
        <w:t>t y 1 p1</w:t>
      </w:r>
      <w:r>
        <w:rPr>
          <w:rFonts w:ascii="KepatihanPro" w:hAnsi="KepatihanPro"/>
        </w:rPr>
        <w:tab/>
        <w:t>2 3 2 n1</w:t>
      </w:r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y 1 p1</w:t>
      </w:r>
      <w:r>
        <w:rPr>
          <w:rFonts w:ascii="KepatihanPro" w:hAnsi="KepatihanPro"/>
        </w:rPr>
        <w:tab/>
        <w:t>2 3 2 n1</w:t>
      </w:r>
      <w:r>
        <w:rPr>
          <w:rFonts w:ascii="KepatihanPro" w:hAnsi="KepatihanPro"/>
        </w:rPr>
        <w:tab/>
        <w:t>3 2 1 p2</w:t>
      </w:r>
      <w:r>
        <w:rPr>
          <w:rFonts w:ascii="KepatihanPro" w:hAnsi="KepatihanPro"/>
        </w:rPr>
        <w:tab/>
        <w:t xml:space="preserve">2 1 2 </w:t>
      </w:r>
      <w:proofErr w:type="spellStart"/>
      <w:r>
        <w:rPr>
          <w:rFonts w:ascii="KepatihanPro" w:hAnsi="KepatihanPro"/>
        </w:rPr>
        <w:t>gy</w:t>
      </w:r>
      <w:proofErr w:type="spellEnd"/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1 2 3</w:t>
      </w:r>
      <w:r>
        <w:rPr>
          <w:rFonts w:ascii="KepatihanPro" w:hAnsi="KepatihanPro"/>
        </w:rPr>
        <w:tab/>
        <w:t xml:space="preserve">2 1 2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>y 1 2 p3</w:t>
      </w:r>
      <w:r>
        <w:rPr>
          <w:rFonts w:ascii="KepatihanPro" w:hAnsi="KepatihanPro"/>
        </w:rPr>
        <w:tab/>
        <w:t xml:space="preserve">2 1 2 </w:t>
      </w:r>
      <w:proofErr w:type="spellStart"/>
      <w:r>
        <w:rPr>
          <w:rFonts w:ascii="KepatihanPro" w:hAnsi="KepatihanPro"/>
        </w:rPr>
        <w:t>ny</w:t>
      </w:r>
      <w:proofErr w:type="spellEnd"/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2 p3</w:t>
      </w:r>
      <w:r>
        <w:rPr>
          <w:rFonts w:ascii="KepatihanPro" w:hAnsi="KepatihanPro"/>
        </w:rPr>
        <w:tab/>
        <w:t xml:space="preserve">2 1 2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! ! 6 </w:t>
      </w:r>
      <w:proofErr w:type="gramStart"/>
      <w:r>
        <w:rPr>
          <w:rFonts w:ascii="KepatihanPro" w:hAnsi="KepatihanPro"/>
        </w:rPr>
        <w:t>p5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6 </w:t>
      </w:r>
      <w:proofErr w:type="gramStart"/>
      <w:r>
        <w:rPr>
          <w:rFonts w:ascii="KepatihanPro" w:hAnsi="KepatihanPro"/>
        </w:rPr>
        <w:t>5 g3</w:t>
      </w:r>
      <w:proofErr w:type="gramEnd"/>
      <w:r>
        <w:rPr>
          <w:rFonts w:ascii="KepatihanPro" w:hAnsi="KepatihanPro"/>
        </w:rPr>
        <w:t xml:space="preserve"> o</w:t>
      </w:r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j35</w:t>
      </w:r>
      <w:proofErr w:type="gramEnd"/>
      <w:r>
        <w:rPr>
          <w:rFonts w:ascii="KepatihanPro" w:hAnsi="KepatihanPro"/>
        </w:rPr>
        <w:t xml:space="preserve"> 6 j35 6</w:t>
      </w:r>
      <w:r>
        <w:rPr>
          <w:rFonts w:ascii="KepatihanPro" w:hAnsi="KepatihanPro"/>
        </w:rPr>
        <w:tab/>
        <w:t>j35 6 j53 n2</w:t>
      </w:r>
      <w:r>
        <w:rPr>
          <w:rFonts w:ascii="KepatihanPro" w:hAnsi="KepatihanPro"/>
        </w:rPr>
        <w:tab/>
        <w:t>j35 6 j35 p6</w:t>
      </w:r>
      <w:r>
        <w:rPr>
          <w:rFonts w:ascii="KepatihanPro" w:hAnsi="KepatihanPro"/>
        </w:rPr>
        <w:tab/>
        <w:t>j35 6 j53 n2</w:t>
      </w:r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j35</w:t>
      </w:r>
      <w:proofErr w:type="gramEnd"/>
      <w:r>
        <w:rPr>
          <w:rFonts w:ascii="KepatihanPro" w:hAnsi="KepatihanPro"/>
        </w:rPr>
        <w:t xml:space="preserve"> 6 j35 p6</w:t>
      </w:r>
      <w:r>
        <w:rPr>
          <w:rFonts w:ascii="KepatihanPro" w:hAnsi="KepatihanPro"/>
        </w:rPr>
        <w:tab/>
        <w:t>j35 6 j53 n2</w:t>
      </w:r>
      <w:r>
        <w:rPr>
          <w:rFonts w:ascii="KepatihanPro" w:hAnsi="KepatihanPro"/>
        </w:rPr>
        <w:tab/>
        <w:t xml:space="preserve">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! 6 5 </w:t>
      </w:r>
      <w:proofErr w:type="gramStart"/>
      <w:r>
        <w:rPr>
          <w:rFonts w:ascii="KepatihanPro" w:hAnsi="KepatihanPro"/>
        </w:rPr>
        <w:t>g3 ]</w:t>
      </w:r>
      <w:proofErr w:type="gramEnd"/>
    </w:p>
    <w:p w:rsidR="004A73AF" w:rsidRPr="00E95FAD" w:rsidRDefault="004A73AF" w:rsidP="004A73AF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Suwuk</w:t>
      </w:r>
      <w:proofErr w:type="spellEnd"/>
      <w:r>
        <w:rPr>
          <w:rFonts w:ascii="Arial" w:hAnsi="Arial"/>
        </w:rPr>
        <w:t>&gt;</w:t>
      </w:r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o</w:t>
      </w:r>
      <w:proofErr w:type="gramEnd"/>
      <w:r>
        <w:rPr>
          <w:rFonts w:ascii="KepatihanPro" w:hAnsi="KepatihanPro"/>
        </w:rPr>
        <w:t xml:space="preserve"> [3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2 3</w:t>
      </w:r>
      <w:r>
        <w:rPr>
          <w:rFonts w:ascii="KepatihanPro" w:hAnsi="KepatihanPro"/>
        </w:rPr>
        <w:tab/>
        <w:t>5 6 5 n3</w:t>
      </w:r>
      <w:r>
        <w:rPr>
          <w:rFonts w:ascii="KepatihanPro" w:hAnsi="KepatihanPro"/>
        </w:rPr>
        <w:tab/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 p3</w:t>
      </w:r>
      <w:r>
        <w:rPr>
          <w:rFonts w:ascii="KepatihanPro" w:hAnsi="KepatihanPro"/>
        </w:rPr>
        <w:tab/>
        <w:t>5 6 5 n3</w:t>
      </w:r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5 6 p!</w:t>
      </w:r>
      <w:r>
        <w:rPr>
          <w:rFonts w:ascii="KepatihanPro" w:hAnsi="KepatihanPro"/>
        </w:rPr>
        <w:tab/>
        <w:t>! 5 6 n!</w:t>
      </w:r>
      <w:r>
        <w:rPr>
          <w:rFonts w:ascii="KepatihanPro" w:hAnsi="KepatihanPro"/>
        </w:rPr>
        <w:tab/>
        <w:t>! 5 6 p3</w:t>
      </w:r>
      <w:r>
        <w:rPr>
          <w:rFonts w:ascii="KepatihanPro" w:hAnsi="KepatihanPro"/>
        </w:rPr>
        <w:tab/>
        <w:t xml:space="preserve">5 </w:t>
      </w: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g6</w:t>
      </w:r>
      <w:proofErr w:type="gramEnd"/>
    </w:p>
    <w:p w:rsidR="004A73AF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6 5 3 5</w:t>
      </w:r>
      <w:r>
        <w:rPr>
          <w:rFonts w:ascii="KepatihanPro" w:hAnsi="KepatihanPro"/>
        </w:rPr>
        <w:tab/>
      </w: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5 n6</w:t>
      </w:r>
      <w:r>
        <w:rPr>
          <w:rFonts w:ascii="KepatihanPro" w:hAnsi="KepatihanPro"/>
        </w:rPr>
        <w:tab/>
        <w:t>6 5 3 p5</w:t>
      </w:r>
      <w:r>
        <w:rPr>
          <w:rFonts w:ascii="KepatihanPro" w:hAnsi="KepatihanPro"/>
        </w:rPr>
        <w:tab/>
      </w: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5 n6</w:t>
      </w:r>
    </w:p>
    <w:p w:rsidR="004A73AF" w:rsidRPr="001B1B20" w:rsidRDefault="004A73A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5 6 p!</w:t>
      </w:r>
      <w:r>
        <w:rPr>
          <w:rFonts w:ascii="KepatihanPro" w:hAnsi="KepatihanPro"/>
        </w:rPr>
        <w:tab/>
        <w:t>! 5 6 n!</w:t>
      </w:r>
      <w:r>
        <w:rPr>
          <w:rFonts w:ascii="KepatihanPro" w:hAnsi="KepatihanPro"/>
        </w:rPr>
        <w:tab/>
        <w:t xml:space="preserve">! </w:t>
      </w:r>
      <w:proofErr w:type="gramStart"/>
      <w:r>
        <w:rPr>
          <w:rFonts w:ascii="KepatihanPro" w:hAnsi="KepatihanPro"/>
        </w:rPr>
        <w:t>5 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>5 3 2 g3 ]</w:t>
      </w:r>
    </w:p>
    <w:sectPr w:rsidR="004A73AF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AF"/>
    <w:rsid w:val="001B1B20"/>
    <w:rsid w:val="004840DB"/>
    <w:rsid w:val="004A73AF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74</Words>
  <Characters>424</Characters>
  <Application>Microsoft Macintosh Word</Application>
  <DocSecurity>0</DocSecurity>
  <Lines>3</Lines>
  <Paragraphs>1</Paragraphs>
  <ScaleCrop>false</ScaleCrop>
  <Company>Yale-NUS College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2014-12-20T14:27:00Z</dcterms:created>
  <dcterms:modified xsi:type="dcterms:W3CDTF">2014-12-20T14:31:00Z</dcterms:modified>
</cp:coreProperties>
</file>