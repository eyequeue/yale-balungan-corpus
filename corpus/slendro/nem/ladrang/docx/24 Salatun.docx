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8C1536"><w:rPr><w:rFonts w:ascii="Arial" w:hAnsi="Arial"/></w:rPr><w:t>Salatun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8C1536"><w:rPr><w:rFonts w:ascii="Arial" w:hAnsi="Arial"/></w:rPr><w:t xml:space="preserve"> Buka&gt;</w:t></w:r><w:bookmarkStart w:id="0" w:name="_GoBack"/><w:bookmarkEnd w:id="0"/></w:p><w:p w:rsidR="00E95FAD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2 5 </w:t></w:r><w:proofErr w:type="spellStart"/><w:r><w:rPr><w:rFonts w:ascii="KepatihanPro" w:hAnsi="KepatihanPro"/></w:rPr><w:t>5</w:t></w:r><w:proofErr w:type="spellEnd"/><w:r><w:rPr><w:rFonts w:ascii="KepatihanPro" w:hAnsi="KepatihanPro"/></w:rPr><w:t xml:space="preserve"> 2</w:t></w:r><w:r><w:rPr><w:rFonts w:ascii="KepatihanPro" w:hAnsi="KepatihanPro"/></w:rPr><w:tab/><w:t xml:space="preserve">3 5 6 </w:t></w:r><w:proofErr w:type="gramStart"/><w:r><w:rPr><w:rFonts w:ascii="KepatihanPro" w:hAnsi="KepatihanPro"/></w:rPr><w:t>5</w:t></w:r><w:r><w:rPr><w:rFonts w:ascii="KepatihanPro" w:hAnsi="KepatihanPro"/></w:rPr><w:tab/><w:t>!</w:t></w:r><w:proofErr w:type="gramEnd"/><w:r><w:rPr><w:rFonts w:ascii="KepatihanPro" w:hAnsi="KepatihanPro"/></w:rPr><w:t xml:space="preserve"> </w:t></w:r><w:proofErr w:type="gramStart"/><w:r><w:rPr><w:rFonts w:ascii="KepatihanPro" w:hAnsi="KepatihanPro"/></w:rPr><w:t>@ !</w:t></w:r><w:proofErr w:type="gramEnd"/><w:r><w:rPr><w:rFonts w:ascii="KepatihanPro" w:hAnsi="KepatihanPro"/></w:rPr><w:t xml:space="preserve"> 6</w:t></w:r><w:r><w:rPr><w:rFonts w:ascii="KepatihanPro" w:hAnsi="KepatihanPro"/></w:rPr><w:tab/><w:t>3 5 3 g2</w:t></w:r></w:p><w:p w:rsidR="008C1536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8C1536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<S bracket start>
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ab/><w:t>6 5 2 3</w:t></w:r><w:r><w:rPr><w:rFonts w:ascii="KepatihanPro" w:hAnsi="KepatihanPro"/></w:rPr><w:tab/><w:t>3 2 3 5</w:t></w:r><w:r><w:rPr><w:rFonts w:ascii="KepatihanPro" w:hAnsi="KepatihanPro"/></w:rPr><w:tab/><w:t>2 1 2 n3</w:t></w:r></w:p><w:p w:rsidR="008C1536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spellStart"/><w:r><w:rPr><w:rFonts w:ascii="KepatihanPro" w:hAnsi="KepatihanPro"/></w:rPr><w:t>3</w:t></w:r><w:proofErr w:type="spellEnd"/><w:r><w:rPr><w:rFonts w:ascii="KepatihanPro" w:hAnsi="KepatihanPro"/></w:rPr><w:t xml:space="preserve"> </w:t></w:r><w:proofErr w:type="spellStart"/><w:r><w:rPr><w:rFonts w:ascii="KepatihanPro" w:hAnsi="KepatihanPro"/></w:rPr><w:t>3</w:t></w:r><w:proofErr w:type="spellEnd"/><w:r><w:rPr><w:rFonts w:ascii="KepatihanPro" w:hAnsi="KepatihanPro"/></w:rPr><w:tab/><w:t>6 5 2 p3</w:t></w:r><w:r><w:rPr><w:rFonts w:ascii="KepatihanPro" w:hAnsi="KepatihanPro"/></w:rPr><w:tab/><w:t>3 2 3 5</w:t></w:r><w:r><w:rPr><w:rFonts w:ascii="KepatihanPro" w:hAnsi="KepatihanPro"/></w:rPr><w:tab/><w:t>2 1 2 n3</w:t></w:r></w:p><w:p w:rsidR="008C1536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</w:t></w:r><w:proofErr w:type="spellStart"/><w:r><w:rPr><w:rFonts w:ascii="KepatihanPro" w:hAnsi="KepatihanPro"/></w:rPr><w:t>6</w:t></w:r><w:proofErr w:type="spellEnd"/><w:r><w:rPr><w:rFonts w:ascii="KepatihanPro" w:hAnsi="KepatihanPro"/></w:rPr><w:tab/><w:t>6 1 3 p2</w:t></w:r><w:r><w:rPr><w:rFonts w:ascii="KepatihanPro" w:hAnsi="KepatihanPro"/></w:rPr><w:tab/><w:t>2 1 2 6</w:t></w:r><w:r><w:rPr><w:rFonts w:ascii="KepatihanPro" w:hAnsi="KepatihanPro"/></w:rPr><w:tab/><w:t>6 5 2 n3</w:t></w:r></w:p><w:p w:rsidR="008C1536" w:rsidRPr="001B1B20" w:rsidRDefault="008C1536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2</w:t></w:r><w:r><w:rPr><w:rFonts w:ascii="KepatihanPro" w:hAnsi="KepatihanPro"/></w:rPr><w:tab/><w:t xml:space="preserve">3 5 6 </w:t></w:r><w:proofErr w:type="gramStart"/><w:r><w:rPr><w:rFonts w:ascii="KepatihanPro" w:hAnsi="KepatihanPro"/></w:rPr><w:t>p5</w:t></w:r><w:r><w:rPr><w:rFonts w:ascii="KepatihanPro" w:hAnsi="KepatihanPro"/></w:rPr><w:tab/><w:t>!</w:t></w:r><w:proofErr w:type="gramEnd"/><w:r><w:rPr><w:rFonts w:ascii="KepatihanPro" w:hAnsi="KepatihanPro"/></w:rPr><w:t xml:space="preserve"> </w:t></w:r><w:proofErr w:type="gramStart"/><w:r><w:rPr><w:rFonts w:ascii="KepatihanPro" w:hAnsi="KepatihanPro"/></w:rPr><w:t>@ !</w:t></w:r><w:proofErr w:type="gramEnd"/><w:r><w:rPr><w:rFonts w:ascii="KepatihanPro" w:hAnsi="KepatihanPro"/></w:rPr><w:t xml:space="preserve"> 6</w:t></w:r><w:r><w:rPr><w:rFonts w:ascii="KepatihanPro" w:hAnsi="KepatihanPro"/></w:rPr><w:tab/><w:t xml:space="preserve">3 5 3 </w:t></w:r><w:proofErr w:type="gramStart"/><w:r><w:rPr><w:rFonts w:ascii="KepatihanPro" w:hAnsi="KepatihanPro"/></w:rPr><w:t>g2 
<S bracket end></w:t></w:r><w:proofErr w:type="gramEnd"/></w:p><w:sectPr w:rsidR="008C1536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536"/>
    <w:rsid w:val="001B1B20"/>
    <w:rsid w:val="004840DB"/>
    <w:rsid w:val="005F42D2"/>
    <w:rsid w:val="008C1536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33</Words>
  <Characters>192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2014-12-21T04:54:00Z</dcterms:created>
  <dcterms:modified xsi:type="dcterms:W3CDTF">2014-12-21T04:55:00Z</dcterms:modified>
</cp:coreProperties>
</file>