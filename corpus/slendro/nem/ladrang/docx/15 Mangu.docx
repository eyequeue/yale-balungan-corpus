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0845C87A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&lt;F Ladrang&gt;</w:t></w:r></w:p><w:p w14:paraId="7828ADD5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r w:rsidR="006511D5"><w:rPr><w:rFonts w:ascii="Arial" w:hAnsi="Arial"/></w:rPr><w:t>Mangu</w:t></w:r><w:r><w:rPr><w:rFonts w:ascii="Arial" w:hAnsi="Arial"/></w:rPr><w:t>&gt;</w:t></w:r></w:p><w:p w14:paraId="4BA1C973" w14:textId="77777777"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&lt;L slendro&gt;</w:t></w:r></w:p><w:p w14:paraId="18BA3166" w14:textId="77777777"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14:paraId="3A05C9C2" w14:textId="77777777" w:rsidR="006511D5" w:rsidRDefault="006511D5" w:rsidP="005F42D2"><w:pPr><w:tabs><w:tab w:val="left" w:pos="2268"/><w:tab w:val="left" w:pos="4536"/><w:tab w:val="left" w:pos="6804"/></w:tabs><w:spacing w:line="360" w:lineRule="auto"/><w:rPr><w:rFonts w:ascii="Arial" w:hAnsi="Arial"/></w:rPr></w:pPr><w:r w:rsidRPr="006511D5"><w:rPr><w:rFonts w:ascii="Arial" w:hAnsi="Arial"/><w:highlight w:val="red"/></w:rPr><w:t>&lt;C Manis gong 2 ageng&gt;</w:t></w:r></w:p><w:p w14:paraId="0B19D7B2" w14:textId="77777777" w:rsidR="006511D5" w:rsidRDefault="006511D5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(or miscellaneous?)</w:t></w:r></w:p><w:p w14:paraId="79746E53" w14:textId="77777777"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6250AF"><w:rPr><w:rFonts w:ascii="Arial" w:hAnsi="Arial"/></w:rPr><w:t xml:space="preserve"> Buka&gt;</w:t></w:r></w:p><w:p w14:paraId="02B95BDE" w14:textId="77777777" w:rsidR="00E95FAD" w:rsidRDefault="006511D5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w y y t</w:t></w:r></w:p><w:p w14:paraId="1C0614EA" w14:textId="77777777" w:rsidR="006511D5" w:rsidRDefault="006511D5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e t w e</w:t></w:r><w:r><w:rPr><w:rFonts w:ascii="KepatihanPro" w:hAnsi="KepatihanPro"/></w:rPr><w:tab/><w:t>t y 1 2</w:t></w:r><w:r><w:rPr><w:rFonts w:ascii="KepatihanPro" w:hAnsi="KepatihanPro"/></w:rPr><w:tab/><w:t>2 3 y t</w:t></w:r><w:r><w:rPr><w:rFonts w:ascii="KepatihanPro" w:hAnsi="KepatihanPro"/></w:rPr><w:tab/><w:t>t e e gw</w:t></w:r></w:p><w:p w14:paraId="305D1081" w14:textId="77777777" w:rsidR="006511D5" w:rsidRPr="00E95FAD" w:rsidRDefault="006511D5" w:rsidP="006511D5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 Ompak&gt;</w:t></w:r></w:p><w:p w14:paraId="7D4EF7E1" w14:textId="77777777" w:rsidR="006511D5" w:rsidRDefault="006511D5" w:rsidP="006511D5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w t t y</w:t></w:r><w:r><w:rPr><w:rFonts w:ascii="KepatihanPro" w:hAnsi="KepatihanPro"/></w:rPr><w:tab/><w:t>y t t ne</w:t></w:r><w:r><w:rPr><w:rFonts w:ascii="KepatihanPro" w:hAnsi="KepatihanPro"/></w:rPr><w:tab/><w:t>e t t py</w:t></w:r><w:r><w:rPr><w:rFonts w:ascii="KepatihanPro" w:hAnsi="KepatihanPro"/></w:rPr><w:tab/><w:t>y t t ne</w:t></w:r></w:p><w:p w14:paraId="59887CD4" w14:textId="77777777" w:rsidR="006511D5" w:rsidRDefault="006511D5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e t t py</w:t></w:r><w:r><w:rPr><w:rFonts w:ascii="KepatihanPro" w:hAnsi="KepatihanPro"/></w:rPr><w:tab/><w:t>y 1 1 ny</w:t></w:r><w:r><w:rPr><w:rFonts w:ascii="KepatihanPro" w:hAnsi="KepatihanPro"/></w:rPr><w:tab/><w:t>y e e pt</w:t></w:r><w:r><w:rPr><w:rFonts w:ascii="KepatihanPro" w:hAnsi="KepatihanPro"/></w:rPr><w:tab/><w:t>t e e gw</w:t></w:r></w:p><w:p w14:paraId="6429C83A" w14:textId="77777777" w:rsidR="006511D5" w:rsidRPr="00E95FAD" w:rsidRDefault="006511D5" w:rsidP="006511D5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 Ngelik&gt;</w:t></w:r></w:p><w:p w14:paraId="10825287" w14:textId="72A4D1B1" w:rsidR="00C46FDA" w:rsidRDefault="00C46FDA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w 5 5 6</w:t></w:r><w:r><w:rPr><w:rFonts w:ascii="KepatihanPro" w:hAnsi="KepatihanPro"/></w:rPr><w:tab/><w:t>6 5 5 n3</w:t></w:r><w:r><w:rPr><w:rFonts w:ascii="KepatihanPro" w:hAnsi="KepatihanPro"/></w:rPr><w:tab/><w:t>3 ! ! p6</w:t></w:r><w:r><w:rPr><w:rFonts w:ascii="KepatihanPro" w:hAnsi="KepatihanPro"/></w:rPr><w:tab/><w:t>6 5 5 n3</w:t></w:r><w:bookmarkStart w:id="0" w:name="_GoBack"/><w:bookmarkEnd w:id="0"/></w:p><w:p w14:paraId="31F33289" w14:textId="415261E5" w:rsidR="006511D5" w:rsidRDefault="00C46FDA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3</w:t></w:r><w:r w:rsidR="006511D5"><w:rPr><w:rFonts w:ascii="KepatihanPro" w:hAnsi="KepatihanPro"/></w:rPr><w:t xml:space="preserve"> 5 5 p6</w:t></w:r><w:r w:rsidR="006511D5"><w:rPr><w:rFonts w:ascii="KepatihanPro" w:hAnsi="KepatihanPro"/></w:rPr><w:tab/><w:t>6 ! ! n6</w:t></w:r><w:r w:rsidR="006511D5"><w:rPr><w:rFonts w:ascii="KepatihanPro" w:hAnsi="KepatihanPro"/></w:rPr><w:tab/><w:t>6 3 3 p5</w:t></w:r><w:r w:rsidR="006511D5"><w:rPr><w:rFonts w:ascii="KepatihanPro" w:hAnsi="KepatihanPro"/></w:rPr><w:tab/><w:t>5 3 3 g2</w:t></w:r></w:p><w:p w14:paraId="59E686F6" w14:textId="77777777" w:rsidR="006511D5" w:rsidRDefault="006511D5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2 5 5 3</w:t></w:r><w:r><w:rPr><w:rFonts w:ascii="KepatihanPro" w:hAnsi="KepatihanPro"/></w:rPr><w:tab/><w:t>3 1 1 ny</w:t></w:r><w:r><w:rPr><w:rFonts w:ascii="KepatihanPro" w:hAnsi="KepatihanPro"/></w:rPr><w:tab/><w:t>y 2 2 p1</w:t></w:r><w:r><w:rPr><w:rFonts w:ascii="KepatihanPro" w:hAnsi="KepatihanPro"/></w:rPr><w:tab/><w:t>1 t t ne</w:t></w:r></w:p><w:p w14:paraId="7BD4795C" w14:textId="77777777" w:rsidR="006511D5" w:rsidRPr="001B1B20" w:rsidRDefault="006511D5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e t t py</w:t></w:r><w:r><w:rPr><w:rFonts w:ascii="KepatihanPro" w:hAnsi="KepatihanPro"/></w:rPr><w:tab/><w:t>y 1 1 ny</w:t></w:r><w:r><w:rPr><w:rFonts w:ascii="KepatihanPro" w:hAnsi="KepatihanPro"/></w:rPr><w:tab/><w:t>y e e pt</w:t></w:r><w:r><w:rPr><w:rFonts w:ascii="KepatihanPro" w:hAnsi="KepatihanPro"/></w:rPr><w:tab/><w:t>t e e gw 
<S bracket end></w:t></w:r></w:p><w:sectPr w:rsidR="006511D5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D5"/>
    <w:rsid w:val="001B1B20"/>
    <w:rsid w:val="004840DB"/>
    <w:rsid w:val="005F42D2"/>
    <w:rsid w:val="006250AF"/>
    <w:rsid w:val="006511D5"/>
    <w:rsid w:val="00C46FDA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86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5</TotalTime>
  <Pages>1</Pages>
  <Words>55</Words>
  <Characters>317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2014-12-20T15:23:00Z</dcterms:created>
  <dcterms:modified xsi:type="dcterms:W3CDTF">2014-12-22T03:00:00Z</dcterms:modified>
</cp:coreProperties>
</file>