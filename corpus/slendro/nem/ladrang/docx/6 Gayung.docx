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14:paraId="3135BA1B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&lt;F Ladrang&gt;</w:t></w:r></w:p><w:p w14:paraId="753173D3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r w:rsidR="0058264B"><w:rPr><w:rFonts w:ascii="Arial" w:hAnsi="Arial"/></w:rPr><w:t>Gayung</w:t></w:r><w:r><w:rPr><w:rFonts w:ascii="Arial" w:hAnsi="Arial"/></w:rPr><w:t>&gt;</w:t></w:r></w:p><w:p w14:paraId="05355393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&lt;L slendro&gt;</w:t></w:r></w:p><w:p w14:paraId="69D3F3DC" w14:textId="77777777"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14:paraId="033F2760" w14:textId="77777777" w:rsidR="0058264B" w:rsidRDefault="0058264B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&lt;C Suyadi Téjapangr</w:t></w:r><w:r w:rsidR="00D8240F"><w:rPr><w:rFonts w:ascii="Arial" w:hAnsi="Arial"/></w:rPr><w:t>awit -</w:t></w:r><w:bookmarkStart w:id="0" w:name="_GoBack"/><w:bookmarkEnd w:id="0"/><w:r><w:rPr><w:rFonts w:ascii="Arial" w:hAnsi="Arial"/></w:rPr><w:t xml:space="preserve"> 20 Mei 2006&gt;</w:t></w:r></w:p><w:p w14:paraId="28D6494B" w14:textId="77777777"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58264B"><w:rPr><w:rFonts w:ascii="Arial" w:hAnsi="Arial"/></w:rPr><w:t xml:space="preserve"> Buka&gt;</w:t></w:r></w:p><w:p w14:paraId="3FC69DA9" w14:textId="77777777" w:rsidR="00E95FAD" w:rsidRDefault="0058264B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y 3 2 3</w:t></w:r><w:r><w:rPr><w:rFonts w:ascii="KepatihanPro" w:hAnsi="KepatihanPro"/></w:rPr><w:tab/><w:t>6 5 3 2</w:t></w:r><w:r><w:rPr><w:rFonts w:ascii="KepatihanPro" w:hAnsi="KepatihanPro"/></w:rPr><w:tab/><w:t>5 6 5 3</w:t></w:r><w:r><w:rPr><w:rFonts w:ascii="KepatihanPro" w:hAnsi="KepatihanPro"/></w:rPr><w:tab/><w:t>2 1 y gt</w:t></w:r></w:p><w:p w14:paraId="419B3DF4" w14:textId="77777777" w:rsidR="0058264B" w:rsidRPr="00E95FAD" w:rsidRDefault="0058264B" w:rsidP="0058264B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><w:rPr><w:rFonts w:ascii="Arial" w:hAnsi="Arial"/></w:rPr><w:t xml:space="preserve"> Ompak&gt;</w:t></w:r></w:p><w:p w14:paraId="7BA48025" w14:textId="77777777" w:rsidR="0058264B" w:rsidRDefault="0058264B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e y e e</w:t></w:r><w:r><w:rPr><w:rFonts w:ascii="KepatihanPro" w:hAnsi="KepatihanPro"/></w:rPr><w:tab/><w:t>e y e nt</w:t></w:r><w:r><w:rPr><w:rFonts w:ascii="KepatihanPro" w:hAnsi="KepatihanPro"/></w:rPr><w:tab/><w:t>e y e pe</w:t></w:r><w:r><w:rPr><w:rFonts w:ascii="KepatihanPro" w:hAnsi="KepatihanPro"/></w:rPr><w:tab/><w:t>e y e nt</w:t></w:r></w:p><w:p w14:paraId="70D508B8" w14:textId="77777777" w:rsidR="0058264B" w:rsidRDefault="0058264B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3 3 2 p3</w:t></w:r><w:r><w:rPr><w:rFonts w:ascii="KepatihanPro" w:hAnsi="KepatihanPro"/></w:rPr><w:tab/><w:t>6 5 3 n2</w:t></w:r><w:r><w:rPr><w:rFonts w:ascii="KepatihanPro" w:hAnsi="KepatihanPro"/></w:rPr><w:tab/><w:t>5 6 5 p3</w:t></w:r><w:r><w:rPr><w:rFonts w:ascii="KepatihanPro" w:hAnsi="KepatihanPro"/></w:rPr><w:tab/><w:t>2 1 y gt</w:t></w:r></w:p><w:p w14:paraId="37BC6FA8" w14:textId="77777777" w:rsidR="0058264B" w:rsidRDefault="0058264B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e y e e</w:t></w:r><w:r><w:rPr><w:rFonts w:ascii="KepatihanPro" w:hAnsi="KepatihanPro"/></w:rPr><w:tab/><w:t>e y e nt</w:t></w:r><w:r><w:rPr><w:rFonts w:ascii="KepatihanPro" w:hAnsi="KepatihanPro"/></w:rPr><w:tab/><w:t>e y e pe</w:t></w:r><w:r><w:rPr><w:rFonts w:ascii="KepatihanPro" w:hAnsi="KepatihanPro"/></w:rPr><w:tab/><w:t>e y e nt</w:t></w:r></w:p><w:p w14:paraId="531460C3" w14:textId="77777777" w:rsidR="0058264B" w:rsidRDefault="0058264B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3 3 2 p3</w:t></w:r><w:r><w:rPr><w:rFonts w:ascii="KepatihanPro" w:hAnsi="KepatihanPro"/></w:rPr><w:tab/><w:t>6 5 3 n2</w:t></w:r><w:r><w:rPr><w:rFonts w:ascii="KepatihanPro" w:hAnsi="KepatihanPro"/></w:rPr><w:tab/><w:t>5 6 5 p3</w:t></w:r><w:r><w:rPr><w:rFonts w:ascii="KepatihanPro" w:hAnsi="KepatihanPro"/></w:rPr><w:tab/><w:t>2 1 2 g6</w:t></w:r></w:p><w:p w14:paraId="4FD105C9" w14:textId="77777777" w:rsidR="0058264B" w:rsidRPr="00E95FAD" w:rsidRDefault="0058264B" w:rsidP="0058264B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><w:rPr><w:rFonts w:ascii="Arial" w:hAnsi="Arial"/></w:rPr><w:t xml:space="preserve"> Ngelik&gt;</w:t></w:r></w:p><w:p w14:paraId="20D7CDE8" w14:textId="77777777" w:rsidR="0058264B" w:rsidRDefault="0058264B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6 6 6 3</w:t></w:r><w:r><w:rPr><w:rFonts w:ascii="KepatihanPro" w:hAnsi="KepatihanPro"/></w:rPr><w:tab/><w:t>5 6 ! n6</w:t></w:r><w:r><w:rPr><w:rFonts w:ascii="KepatihanPro" w:hAnsi="KepatihanPro"/></w:rPr><w:tab/><w:t>3 5 6 p!</w:t></w:r><w:r><w:rPr><w:rFonts w:ascii="KepatihanPro" w:hAnsi="KepatihanPro"/></w:rPr><w:tab/><w:t>6 5 3 n2</w:t></w:r></w:p><w:p w14:paraId="1203079D" w14:textId="77777777" w:rsidR="0058264B" w:rsidRPr="001B1B20" w:rsidRDefault="0058264B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3 6 3 p5</w:t></w:r><w:r><w:rPr><w:rFonts w:ascii="KepatihanPro" w:hAnsi="KepatihanPro"/></w:rPr><w:tab/><w:t>3 6 3 n2</w:t></w:r><w:r><w:rPr><w:rFonts w:ascii="KepatihanPro" w:hAnsi="KepatihanPro"/></w:rPr><w:tab/><w:t>5 6 5 p3</w:t></w:r><w:r><w:rPr><w:rFonts w:ascii="KepatihanPro" w:hAnsi="KepatihanPro"/></w:rPr><w:tab/><w:t>2 1 y gt 
<S bracket end></w:t></w:r></w:p><w:sectPr w:rsidR="0058264B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64B"/>
    <w:rsid w:val="001B1B20"/>
    <w:rsid w:val="004840DB"/>
    <w:rsid w:val="0058264B"/>
    <w:rsid w:val="005F42D2"/>
    <w:rsid w:val="00CF257D"/>
    <w:rsid w:val="00D8240F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84F7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3</TotalTime>
  <Pages>1</Pages>
  <Words>53</Words>
  <Characters>308</Characters>
  <Application>Microsoft Macintosh Word</Application>
  <DocSecurity>0</DocSecurity>
  <Lines>2</Lines>
  <Paragraphs>1</Paragraphs>
  <ScaleCrop>false</ScaleCrop>
  <Company>Yale-NUS College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2</cp:revision>
  <dcterms:created xsi:type="dcterms:W3CDTF">2014-12-20T14:41:00Z</dcterms:created>
  <dcterms:modified xsi:type="dcterms:W3CDTF">2014-12-20T14:44:00Z</dcterms:modified>
</cp:coreProperties>
</file>