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2BFFB7AF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14:paraId="0C367457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proofErr w:type="spellStart"/><w:r w:rsidR="00EC6BD4"><w:rPr><w:rFonts w:ascii="Arial" w:hAnsi="Arial"/></w:rPr><w:t>Siyem</w:t></w:r><w:proofErr w:type="spellEnd"/><w:r><w:rPr><w:rFonts w:ascii="Arial" w:hAnsi="Arial"/></w:rPr><w:t>&gt;</w:t></w:r></w:p><w:p w14:paraId="2019F730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14:paraId="1F2CAE27" w14:textId="77777777"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14:paraId="1021CD1C" w14:textId="77777777" w:rsidR="00EC6BD4" w:rsidRDefault="00EC6BD4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&lt;C </w:t></w:r><w:proofErr w:type="spellStart"/><w:r w:rsidR="00A73B1F"><w:rPr><w:rFonts w:ascii="Arial" w:hAnsi="Arial"/></w:rPr><w:t>Wirapradangga</w:t></w:r><w:proofErr w:type="spellEnd"/><w:r w:rsidR="00A73B1F"><w:rPr><w:rFonts w:ascii="Arial" w:hAnsi="Arial"/></w:rPr><w:t xml:space="preserve"> </w:t></w:r><w:r><w:rPr><w:rFonts w:ascii="Arial" w:hAnsi="Arial"/></w:rPr><w:t>MW&gt;</w:t></w:r></w:p><w:p w14:paraId="7BC674D3" w14:textId="77777777"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EC6BD4"><w:rPr><w:rFonts w:ascii="Arial" w:hAnsi="Arial"/></w:rPr><w:t xml:space="preserve"> Buka&gt;</w:t></w:r></w:p><w:p w14:paraId="077CB1B3" w14:textId="77777777" w:rsidR="00E95FAD" w:rsidRDefault="00EC6BD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2 6 </w:t></w:r><w:proofErr w:type="spellStart"/><w:r><w:rPr><w:rFonts w:ascii="KepatihanPro" w:hAnsi="KepatihanPro"/></w:rPr><w:t>6</w:t></w:r><w:proofErr w:type="spellEnd"/><w:r><w:rPr><w:rFonts w:ascii="KepatihanPro" w:hAnsi="KepatihanPro"/></w:rPr><w:t xml:space="preserve"> 5</w:t></w:r><w:r><w:rPr><w:rFonts w:ascii="KepatihanPro" w:hAnsi="KepatihanPro"/></w:rPr><w:tab/><w:t>5 6 5 3</w:t></w:r><w:r><w:rPr><w:rFonts w:ascii="KepatihanPro" w:hAnsi="KepatihanPro"/></w:rPr><w:tab/><w:t xml:space="preserve">3 6 </w:t></w:r><w:proofErr w:type="spellStart"/><w:r><w:rPr><w:rFonts w:ascii="KepatihanPro" w:hAnsi="KepatihanPro"/></w:rPr><w:t>6</w:t></w:r><w:proofErr w:type="spellEnd"/><w:r><w:rPr><w:rFonts w:ascii="KepatihanPro" w:hAnsi="KepatihanPro"/></w:rPr><w:t xml:space="preserve"> 5</w:t></w:r><w:r><w:rPr><w:rFonts w:ascii="KepatihanPro" w:hAnsi="KepatihanPro"/></w:rPr><w:tab/><w:t xml:space="preserve">5 3 </w:t></w:r><w:proofErr w:type="spellStart"/><w:r><w:rPr><w:rFonts w:ascii="KepatihanPro" w:hAnsi="KepatihanPro"/></w:rPr><w:t>3</w:t></w:r><w:proofErr w:type="spellEnd"/><w:r><w:rPr><w:rFonts w:ascii="KepatihanPro" w:hAnsi="KepatihanPro"/></w:rPr><w:t xml:space="preserve"> g2</w:t></w:r></w:p><w:p w14:paraId="55B9DAFF" w14:textId="77777777" w:rsidR="00EC6BD4" w:rsidRPr="00E95FAD" w:rsidRDefault="00EC6BD4" w:rsidP="00EC6BD4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&lt;S </w:t></w:r><w:proofErr w:type="spellStart"/><w:r><w:rPr><w:rFonts w:ascii="Arial" w:hAnsi="Arial"/></w:rPr><w:t>Ompak</w:t></w:r><w:proofErr w:type="spellEnd"/><w:r><w:rPr><w:rFonts w:ascii="Arial" w:hAnsi="Arial"/></w:rPr><w:t>&gt;</w:t></w:r></w:p><w:p w14:paraId="5613409A" w14:textId="20591289" w:rsidR="00EC6BD4" w:rsidRDefault="009153AF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</w:t></w:r><w:proofErr w:type="spellStart"/><w:r><w:rPr><w:rFonts w:ascii="KepatihanPro" w:hAnsi="KepatihanPro"/></w:rPr><w:t>2</w:t></w:r><w:proofErr w:type="spellEnd"/><w:r><w:rPr><w:rFonts w:ascii="KepatihanPro" w:hAnsi="KepatihanPro"/></w:rPr><w:t xml:space="preserve"> </w:t></w:r><w:proofErr w:type="spellStart"/><w:r><w:rPr><w:rFonts w:ascii="KepatihanPro" w:hAnsi="KepatihanPro"/></w:rPr><w:t>2</w:t></w:r><w:proofErr w:type="spellEnd"/><w:r><w:rPr><w:rFonts w:ascii="KepatihanPro" w:hAnsi="KepatihanPro"/></w:rPr><w:t xml:space="preserve"> </w:t></w:r><w:proofErr w:type="spellStart"/><w:r><w:rPr><w:rFonts w:ascii="KepatihanPro" w:hAnsi="KepatihanPro"/></w:rPr><w:t>2</w:t></w:r><w:proofErr w:type="spellEnd"/><w:r><w:rPr><w:rFonts w:ascii="KepatihanPro" w:hAnsi="KepatihanPro"/></w:rPr><w:tab/><w:t>2 j32 j35 jn2</w:t></w:r><w:r w:rsidR="00EC6BD4"><w:rPr><w:rFonts w:ascii="KepatihanPro" w:hAnsi="KepatihanPro"/></w:rPr><w:t>y</w:t></w:r><w:r w:rsidR="00EC6BD4"><w:rPr><w:rFonts w:ascii="KepatihanPro" w:hAnsi="KepatihanPro"/></w:rPr><w:tab/><w:t xml:space="preserve">j25 6 </w:t></w:r><w:proofErr w:type="spellStart"/><w:r w:rsidR="00EC6BD4"><w:rPr><w:rFonts w:ascii="KepatihanPro" w:hAnsi="KepatihanPro"/></w:rPr><w:t>6</w:t></w:r><w:proofErr w:type="spellEnd"/><w:r w:rsidR="00EC6BD4"><w:rPr><w:rFonts w:ascii="KepatihanPro" w:hAnsi="KepatihanPro"/></w:rPr><w:t xml:space="preserve"> p2</w:t></w:r><w:r w:rsidR="00EC6BD4"><w:rPr><w:rFonts w:ascii="KepatihanPro" w:hAnsi="KepatihanPro"/></w:rPr><w:tab/><w:t xml:space="preserve">j21 </w:t></w:r><w:proofErr w:type="spellStart"/><w:r w:rsidR="00EC6BD4"><w:rPr><w:rFonts w:ascii="KepatihanPro" w:hAnsi="KepatihanPro"/></w:rPr><w:t>j21</w:t></w:r><w:proofErr w:type="spellEnd"/><w:r w:rsidR="00EC6BD4"><w:rPr><w:rFonts w:ascii="KepatihanPro" w:hAnsi="KepatihanPro"/></w:rPr><w:t xml:space="preserve"> j25 n3</w:t></w:r></w:p><w:p w14:paraId="3BA2373A" w14:textId="77777777" w:rsidR="00EC6BD4" w:rsidRDefault="00EC6BD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3 </w:t></w:r><w:proofErr w:type="spellStart"/><w:r><w:rPr><w:rFonts w:ascii="KepatihanPro" w:hAnsi="KepatihanPro"/></w:rPr><w:t>3</w:t></w:r><w:proofErr w:type="spellEnd"/><w:r><w:rPr><w:rFonts w:ascii="KepatihanPro" w:hAnsi="KepatihanPro"/></w:rPr><w:t xml:space="preserve"> </w:t></w:r><w:proofErr w:type="spellStart"/><w:r><w:rPr><w:rFonts w:ascii="KepatihanPro" w:hAnsi="KepatihanPro"/></w:rPr><w:t>3</w:t></w:r><w:proofErr w:type="spellEnd"/><w:r><w:rPr><w:rFonts w:ascii="KepatihanPro" w:hAnsi="KepatihanPro"/></w:rPr><w:t xml:space="preserve"> pj35</w:t></w:r><w:r><w:rPr><w:rFonts w:ascii="KepatihanPro" w:hAnsi="KepatihanPro"/></w:rPr><w:tab/><w:t>j35 2 k3k5k23 jn56</w:t></w:r><w:r><w:rPr><w:rFonts w:ascii="KepatihanPro" w:hAnsi="KepatihanPro"/></w:rPr><w:tab/><w:t>j23 5 6 p5</w:t></w:r><w:r><w:rPr><w:rFonts w:ascii="KepatihanPro" w:hAnsi="KepatihanPro"/></w:rPr><w:tab/><w:t xml:space="preserve">j53 </w:t></w:r><w:proofErr w:type="spellStart"/><w:r><w:rPr><w:rFonts w:ascii="KepatihanPro" w:hAnsi="KepatihanPro"/></w:rPr><w:t>j53</w:t></w:r><w:proofErr w:type="spellEnd"/><w:r><w:rPr><w:rFonts w:ascii="KepatihanPro" w:hAnsi="KepatihanPro"/></w:rPr><w:t xml:space="preserve"> j56 g5</w:t></w:r></w:p><w:p w14:paraId="592D7965" w14:textId="3D9A8F67" w:rsidR="00CB6BC6" w:rsidRDefault="00CB6BC6" w:rsidP="00CB6BC6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j56</w:t></w:r><w:proofErr w:type="gramEnd"/><w:r><w:rPr><w:rFonts w:ascii="KepatihanPro" w:hAnsi="KepatihanPro"/></w:rPr><w:t xml:space="preserve"> j!6 j!@ 6</w:t></w:r><w:r><w:rPr><w:rFonts w:ascii="KepatihanPro" w:hAnsi="KepatihanPro"/></w:rPr><w:tab/><w:t xml:space="preserve">j6! </w:t></w:r><w:proofErr w:type="gramStart"/><w:r><w:rPr><w:rFonts w:ascii="KepatihanPro" w:hAnsi="KepatihanPro"/></w:rPr><w:t>j6</w:t></w:r><w:proofErr w:type="gramEnd"/><w:r><w:rPr><w:rFonts w:ascii="KepatihanPro" w:hAnsi="KepatihanPro"/></w:rPr><w:t>!</w:t></w:r><w:r w:rsidR="00EC6BD4"><w:rPr><w:rFonts w:ascii="KepatihanPro" w:hAnsi="KepatihanPro"/></w:rPr><w:t xml:space="preserve"> </w:t></w:r><w:proofErr w:type="gramStart"/><w:r w:rsidR="00EC6BD4"><w:rPr><w:rFonts w:ascii="KepatihanPro" w:hAnsi="KepatihanPro"/></w:rPr><w:t>j25</w:t></w:r><w:proofErr w:type="gramEnd"/><w:r w:rsidR="00EC6BD4"><w:rPr><w:rFonts w:ascii="KepatihanPro" w:hAnsi="KepatihanPro"/></w:rPr><w:t xml:space="preserve"> n3</w:t></w:r><w:r w:rsidR="00EC6BD4"><w:rPr><w:rFonts w:ascii="KepatihanPro" w:hAnsi="KepatihanPro"/></w:rPr><w:tab/></w:r><w:r><w:rPr><w:rFonts w:ascii="KepatihanPro" w:hAnsi="KepatihanPro"/></w:rPr><w:t xml:space="preserve">3 6 </w:t></w:r><w:proofErr w:type="spellStart"/><w:r><w:rPr><w:rFonts w:ascii="KepatihanPro" w:hAnsi="KepatihanPro"/></w:rPr><w:t>6</w:t></w:r><w:proofErr w:type="spellEnd"/><w:r><w:rPr><w:rFonts w:ascii="KepatihanPro" w:hAnsi="KepatihanPro"/></w:rPr><w:t xml:space="preserve"> p5</w:t></w:r><w:r><w:rPr><w:rFonts w:ascii="KepatihanPro" w:hAnsi="KepatihanPro"/></w:rPr><w:tab/><w:t xml:space="preserve">5 3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/w:p><w:p w14:paraId="23B04D84" w14:textId="532615E1" w:rsidR="00CB6BC6" w:rsidRDefault="00CB6BC6" w:rsidP="00CB6BC6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</w:t></w:r><w:proofErr w:type="spellStart"/><w:r><w:rPr><w:rFonts w:ascii="KepatihanPro" w:hAnsi="KepatihanPro"/></w:rPr><w:t>2</w:t></w:r><w:proofErr w:type="spellEnd"/><w:r><w:rPr><w:rFonts w:ascii="KepatihanPro" w:hAnsi="KepatihanPro"/></w:rPr><w:t xml:space="preserve"> </w:t></w:r><w:proofErr w:type="spellStart"/><w:r><w:rPr><w:rFonts w:ascii="KepatihanPro" w:hAnsi="KepatihanPro"/></w:rPr><w:t>2</w:t></w:r><w:proofErr w:type="spellEnd"/><w:r><w:rPr><w:rFonts w:ascii="KepatihanPro" w:hAnsi="KepatihanPro"/></w:rPr><w:t xml:space="preserve"> p3</w:t></w:r><w:r><w:rPr><w:rFonts w:ascii="KepatihanPro" w:hAnsi="KepatihanPro"/></w:rPr><w:tab/><w:t>j3</w:t></w:r><w:bookmarkStart w:id="0" w:name="_GoBack"/><w:bookmarkEnd w:id="0"/><w:r><w:rPr><w:rFonts w:ascii="KepatihanPro" w:hAnsi="KepatihanPro"/></w:rPr><w:t xml:space="preserve">5 </w:t></w:r><w:proofErr w:type="spellStart"/><w:r><w:rPr><w:rFonts w:ascii="KepatihanPro" w:hAnsi="KepatihanPro"/></w:rPr><w:t>j35</w:t></w:r><w:proofErr w:type="spellEnd"/><w:r><w:rPr><w:rFonts w:ascii="KepatihanPro" w:hAnsi="KepatihanPro"/></w:rPr><w:t xml:space="preserve"> j25 n3</w:t></w:r><w:r><w:rPr><w:rFonts w:ascii="KepatihanPro" w:hAnsi="KepatihanPro"/></w:rPr><w:tab/><w:t xml:space="preserve">3 </w:t></w:r><w:proofErr w:type="spellStart"/><w:r><w:rPr><w:rFonts w:ascii="KepatihanPro" w:hAnsi="KepatihanPro"/></w:rPr><w:t>3</w:t></w:r><w:proofErr w:type="spellEnd"/><w:r><w:rPr><w:rFonts w:ascii="KepatihanPro" w:hAnsi="KepatihanPro"/></w:rPr><w:t xml:space="preserve"> 5 3</w:t></w:r><w:r><w:rPr><w:rFonts w:ascii="KepatihanPro" w:hAnsi="KepatihanPro"/></w:rPr><w:tab/><w:t xml:space="preserve">j35 </w:t></w:r><w:proofErr w:type="spellStart"/><w:r><w:rPr><w:rFonts w:ascii="KepatihanPro" w:hAnsi="KepatihanPro"/></w:rPr><w:t>j35</w:t></w:r><w:proofErr w:type="spellEnd"/><w:r><w:rPr><w:rFonts w:ascii="KepatihanPro" w:hAnsi="KepatihanPro"/></w:rPr><w:t xml:space="preserve"> @ g!</w:t></w:r></w:p><w:p w14:paraId="6D7C4313" w14:textId="4F46D81C" w:rsidR="00CB6BC6" w:rsidRDefault="00CB6BC6" w:rsidP="00CB6BC6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1 # # @</w:t></w:r><w:r><w:rPr><w:rFonts w:ascii="KepatihanPro" w:hAnsi="KepatihanPro"/></w:rPr><w:tab/><w:t>@ j</w:t></w:r><w:proofErr w:type="gramStart"/><w:r><w:rPr><w:rFonts w:ascii="KepatihanPro" w:hAnsi="KepatihanPro"/></w:rPr><w:t>!6</w:t></w:r><w:proofErr w:type="gramEnd"/><w:r><w:rPr><w:rFonts w:ascii="KepatihanPro" w:hAnsi="KepatihanPro"/></w:rPr><w:t xml:space="preserve"> j!@ n6</w:t></w:r><w:r><w:rPr><w:rFonts w:ascii="KepatihanPro" w:hAnsi="KepatihanPro"/></w:rPr><w:tab/><w:t xml:space="preserve">6 </w:t></w:r><w:proofErr w:type="spellStart"/><w:r><w:rPr><w:rFonts w:ascii="KepatihanPro" w:hAnsi="KepatihanPro"/></w:rPr><w:t>6</w:t></w:r><w:proofErr w:type="spellEnd"/><w:r><w:rPr><w:rFonts w:ascii="KepatihanPro" w:hAnsi="KepatihanPro"/></w:rPr><w:t xml:space="preserve"> j!5 p5</w:t></w:r><w:r><w:rPr><w:rFonts w:ascii="KepatihanPro" w:hAnsi="KepatihanPro"/></w:rPr><w:tab/><w:t xml:space="preserve">5 j6! </w:t></w:r><w:proofErr w:type="gramStart"/><w:r><w:rPr><w:rFonts w:ascii="KepatihanPro" w:hAnsi="KepatihanPro"/></w:rPr><w:t>j56</w:t></w:r><w:proofErr w:type="gramEnd"/><w:r><w:rPr><w:rFonts w:ascii="KepatihanPro" w:hAnsi="KepatihanPro"/></w:rPr><w:t xml:space="preserve"> </w:t></w:r><w:proofErr w:type="spellStart"/><w:r><w:rPr><w:rFonts w:ascii="KepatihanPro" w:hAnsi="KepatihanPro"/></w:rPr><w:t>jn</w:t></w:r><w:proofErr w:type="spellEnd"/><w:r><w:rPr><w:rFonts w:ascii="KepatihanPro" w:hAnsi="KepatihanPro"/></w:rPr><w:t>!@</w:t></w:r></w:p><w:p w14:paraId="7C57A212" w14:textId="559C0B88" w:rsidR="00EC6BD4" w:rsidRPr="00EC6BD4" w:rsidRDefault="00CB6BC6" w:rsidP="00E95FAD"><w:pPr><w:tabs><w:tab w:val="left" w:pos="2268"/><w:tab w:val="left" w:pos="4536"/><w:tab w:val="left" w:pos="6804"/></w:tabs><w:spacing w:line="360" w:lineRule="auto"/><w:rPr><w:rFonts w:ascii="Times New Roman" w:hAnsi="Times New Roman" w:cs="Times New Roman"/></w:rPr></w:pPr><w:proofErr w:type="gramStart"/><w:r><w:rPr><w:rFonts w:ascii="KepatihanPro" w:hAnsi="KepatihanPro"/></w:rPr><w:t>j56</w:t></w:r><w:proofErr w:type="gramEnd"/><w:r><w:rPr><w:rFonts w:ascii="KepatihanPro" w:hAnsi="KepatihanPro"/></w:rPr><w:t xml:space="preserve"> ! ! </w:t></w:r><w:proofErr w:type="gramStart"/><w:r><w:rPr><w:rFonts w:ascii="KepatihanPro" w:hAnsi="KepatihanPro"/></w:rPr><w:t>p6</w:t></w:r><w:proofErr w:type="gramEnd"/><w:r><w:rPr><w:rFonts w:ascii="KepatihanPro" w:hAnsi="KepatihanPro"/></w:rPr><w:tab/><w:t xml:space="preserve">j6! </w:t></w:r><w:proofErr w:type="gramStart"/><w:r><w:rPr><w:rFonts w:ascii="KepatihanPro" w:hAnsi="KepatihanPro"/></w:rPr><w:t>j6</w:t></w:r><w:proofErr w:type="gramEnd"/><w:r><w:rPr><w:rFonts w:ascii="KepatihanPro" w:hAnsi="KepatihanPro"/></w:rPr><w:t xml:space="preserve">! </w:t></w:r><w:proofErr w:type="gramStart"/><w:r><w:rPr><w:rFonts w:ascii="KepatihanPro" w:hAnsi="KepatihanPro"/></w:rPr><w:t>j25</w:t></w:r><w:proofErr w:type="gramEnd"/><w:r><w:rPr><w:rFonts w:ascii="KepatihanPro" w:hAnsi="KepatihanPro"/></w:rPr><w:t xml:space="preserve"> n3</w:t></w:r><w:r><w:rPr><w:rFonts w:ascii="KepatihanPro" w:hAnsi="KepatihanPro"/></w:rPr><w:tab/><w:t xml:space="preserve">3 6 </w:t></w:r><w:proofErr w:type="spellStart"/><w:r><w:rPr><w:rFonts w:ascii="KepatihanPro" w:hAnsi="KepatihanPro"/></w:rPr><w:t>6</w:t></w:r><w:proofErr w:type="spellEnd"/><w:r><w:rPr><w:rFonts w:ascii="KepatihanPro" w:hAnsi="KepatihanPro"/></w:rPr><w:t xml:space="preserve"> p5</w:t></w:r><w:r><w:rPr><w:rFonts w:ascii="KepatihanPro" w:hAnsi="KepatihanPro"/></w:rPr><w:tab/><w:t>j52 j32 j35 g2 
<S bracket end></w:t></w:r></w:p><w:sectPr w:rsidR="00EC6BD4" w:rsidRPr="00EC6BD4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D4"/>
    <w:rsid w:val="001B1B20"/>
    <w:rsid w:val="004840DB"/>
    <w:rsid w:val="005F42D2"/>
    <w:rsid w:val="009153AF"/>
    <w:rsid w:val="00A73B1F"/>
    <w:rsid w:val="00CB6BC6"/>
    <w:rsid w:val="00CF257D"/>
    <w:rsid w:val="00E95FAD"/>
    <w:rsid w:val="00EC6BD4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12E2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8</TotalTime>
  <Pages>1</Pages>
  <Words>61</Words>
  <Characters>350</Characters>
  <Application>Microsoft Macintosh Word</Application>
  <DocSecurity>0</DocSecurity>
  <Lines>2</Lines>
  <Paragraphs>1</Paragraphs>
  <ScaleCrop>false</ScaleCrop>
  <Company>Yale-NUS College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4</cp:revision>
  <dcterms:created xsi:type="dcterms:W3CDTF">2014-12-21T04:58:00Z</dcterms:created>
  <dcterms:modified xsi:type="dcterms:W3CDTF">2014-12-22T03:16:00Z</dcterms:modified>
</cp:coreProperties>
</file>